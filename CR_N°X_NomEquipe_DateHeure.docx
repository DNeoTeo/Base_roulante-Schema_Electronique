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E9D9" w14:textId="77777777" w:rsidR="00EB7D9E" w:rsidRDefault="00EB7D9E"/>
    <w:sdt>
      <w:sdtPr>
        <w:rPr>
          <w:rStyle w:val="Titre1Car"/>
          <w:rFonts w:ascii="Poppins" w:hAnsi="Poppins"/>
          <w:color w:val="345186"/>
          <w:sz w:val="48"/>
          <w:szCs w:val="56"/>
        </w:rPr>
        <w:alias w:val="Type de doc"/>
        <w:tag w:val="Type de doc"/>
        <w:id w:val="229038610"/>
        <w:placeholder>
          <w:docPart w:val="5456B0562F974297A2757EBA17555B14"/>
        </w:placeholder>
        <w:comboBox>
          <w:listItem w:displayText="Compte rendu" w:value="Compte rendu"/>
          <w:listItem w:displayText="Ordre du jour" w:value="Ordre du jour"/>
        </w:comboBox>
      </w:sdtPr>
      <w:sdtEndPr>
        <w:rPr>
          <w:rStyle w:val="Policepardfaut"/>
        </w:rPr>
      </w:sdtEndPr>
      <w:sdtContent>
        <w:p w14:paraId="51BD0103" w14:textId="77777777" w:rsidR="00372B09" w:rsidRDefault="00C14E8C" w:rsidP="00D36A32">
          <w:pPr>
            <w:pStyle w:val="Titre"/>
          </w:pPr>
          <w:r>
            <w:rPr>
              <w:rStyle w:val="Titre1Car"/>
              <w:rFonts w:ascii="Poppins" w:hAnsi="Poppins"/>
              <w:color w:val="345186"/>
              <w:sz w:val="48"/>
              <w:szCs w:val="56"/>
            </w:rPr>
            <w:t>Compte rendu</w:t>
          </w:r>
        </w:p>
      </w:sdtContent>
    </w:sdt>
    <w:p w14:paraId="5ADCA3B5" w14:textId="77777777" w:rsidR="003D27AC" w:rsidRDefault="003D27AC" w:rsidP="003D27AC"/>
    <w:p w14:paraId="5D814BDE" w14:textId="77777777" w:rsidR="003D27AC" w:rsidRPr="003D27AC" w:rsidRDefault="003D27AC" w:rsidP="00D36A32">
      <w:pPr>
        <w:tabs>
          <w:tab w:val="left" w:pos="3402"/>
        </w:tabs>
        <w:rPr>
          <w:szCs w:val="24"/>
        </w:rPr>
      </w:pPr>
      <w:r w:rsidRPr="00F17730">
        <w:rPr>
          <w:rStyle w:val="Titre1Car"/>
        </w:rPr>
        <w:t>Réunion organisée par</w:t>
      </w:r>
      <w:r w:rsidR="00D36A32">
        <w:rPr>
          <w:rStyle w:val="Titre1Car"/>
        </w:rPr>
        <w:tab/>
      </w:r>
      <w:sdt>
        <w:sdtPr>
          <w:id w:val="1010261761"/>
          <w:placeholder>
            <w:docPart w:val="D1D04F44DBC642C29C07CFCE9B53C7E4"/>
          </w:placeholder>
          <w:showingPlcHdr/>
        </w:sdtPr>
        <w:sdtEndPr/>
        <w:sdtContent>
          <w:r w:rsidR="00D36A32" w:rsidRPr="00D36A32">
            <w:t>[Organisateur]</w:t>
          </w:r>
        </w:sdtContent>
      </w:sdt>
    </w:p>
    <w:p w14:paraId="444859D1" w14:textId="77777777" w:rsidR="00B56FA2" w:rsidRDefault="00B56FA2" w:rsidP="00D36A32">
      <w:pPr>
        <w:rPr>
          <w:rStyle w:val="Titre1Car"/>
        </w:rPr>
      </w:pPr>
      <w:r w:rsidRPr="00F17730">
        <w:rPr>
          <w:rStyle w:val="Titre1Car"/>
        </w:rPr>
        <w:t>Objet de la réunion</w:t>
      </w:r>
      <w:r w:rsidR="003D27AC" w:rsidRPr="00F17730">
        <w:rPr>
          <w:rStyle w:val="Titre1Car"/>
        </w:rPr>
        <w:t xml:space="preserve"> </w:t>
      </w:r>
      <w:r>
        <w:rPr>
          <w:szCs w:val="24"/>
        </w:rPr>
        <w:tab/>
      </w:r>
      <w:sdt>
        <w:sdtPr>
          <w:alias w:val="Objet"/>
          <w:tag w:val="Objet"/>
          <w:id w:val="-1840460050"/>
          <w:placeholder>
            <w:docPart w:val="F70D7FC8BAFE4C1EB9D8A8ADBE3ED9E5"/>
          </w:placeholder>
          <w:showingPlcHdr/>
        </w:sdtPr>
        <w:sdtEndPr/>
        <w:sdtContent>
          <w:r w:rsidRPr="00D36A32">
            <w:t>[Objet de la réunion]</w:t>
          </w:r>
        </w:sdtContent>
      </w:sdt>
      <w:r>
        <w:rPr>
          <w:rStyle w:val="Titre1Car"/>
        </w:rPr>
        <w:t xml:space="preserve"> </w:t>
      </w:r>
    </w:p>
    <w:p w14:paraId="4AEE868D" w14:textId="5F99CDBA" w:rsidR="00DC43D6" w:rsidRDefault="00B56FA2" w:rsidP="00941991">
      <w:pPr>
        <w:tabs>
          <w:tab w:val="left" w:pos="1418"/>
        </w:tabs>
      </w:pPr>
      <w:r w:rsidRPr="00F17730">
        <w:rPr>
          <w:rStyle w:val="Titre1Car"/>
        </w:rPr>
        <w:t>Suiveur</w:t>
      </w:r>
      <w:r>
        <w:rPr>
          <w:rStyle w:val="Titre1Car"/>
        </w:rPr>
        <w:tab/>
      </w:r>
      <w:sdt>
        <w:sdtPr>
          <w:alias w:val="Objet"/>
          <w:tag w:val="Objet"/>
          <w:id w:val="-1601556605"/>
          <w:placeholder>
            <w:docPart w:val="26AF24B4E7834990998463BA9B571B96"/>
          </w:placeholder>
        </w:sdtPr>
        <w:sdtEndPr/>
        <w:sdtContent>
          <w:r w:rsidR="00941991">
            <w:t>[Nom du suiveur]</w:t>
          </w:r>
        </w:sdtContent>
      </w:sdt>
    </w:p>
    <w:p w14:paraId="3DC69BA3" w14:textId="2D81EB78" w:rsidR="00941991" w:rsidRDefault="00941991" w:rsidP="00941991">
      <w:pPr>
        <w:tabs>
          <w:tab w:val="left" w:pos="1418"/>
        </w:tabs>
      </w:pPr>
      <w:r>
        <w:rPr>
          <w:rStyle w:val="Titre1Car"/>
        </w:rPr>
        <w:t>Scribe</w:t>
      </w:r>
      <w:r>
        <w:rPr>
          <w:rStyle w:val="Titre1Car"/>
        </w:rPr>
        <w:tab/>
      </w:r>
      <w:sdt>
        <w:sdtPr>
          <w:alias w:val="Objet"/>
          <w:tag w:val="Objet"/>
          <w:id w:val="-2021080806"/>
          <w:placeholder>
            <w:docPart w:val="7580EF8924C044B9A128DABEC8D1C66C"/>
          </w:placeholder>
        </w:sdtPr>
        <w:sdtEndPr/>
        <w:sdtContent>
          <w:r>
            <w:t>[Scribe]</w:t>
          </w:r>
        </w:sdtContent>
      </w:sdt>
    </w:p>
    <w:p w14:paraId="7573F85F" w14:textId="406A593E" w:rsidR="00941991" w:rsidRDefault="00941991" w:rsidP="003D27AC">
      <w:pPr>
        <w:sectPr w:rsidR="00941991" w:rsidSect="00C14E8C">
          <w:headerReference w:type="default" r:id="rId8"/>
          <w:headerReference w:type="first" r:id="rId9"/>
          <w:pgSz w:w="11906" w:h="16838"/>
          <w:pgMar w:top="2807" w:right="1417" w:bottom="1417" w:left="1417" w:header="708" w:footer="708" w:gutter="0"/>
          <w:cols w:space="708"/>
          <w:titlePg/>
          <w:docGrid w:linePitch="360"/>
        </w:sectPr>
      </w:pPr>
    </w:p>
    <w:p w14:paraId="7D0C5D1A" w14:textId="77777777" w:rsidR="00DC43D6" w:rsidRPr="00D36A32" w:rsidRDefault="00DC43D6" w:rsidP="00D36A32">
      <w:pPr>
        <w:pStyle w:val="Titre2"/>
      </w:pPr>
      <w:r w:rsidRPr="005B65E7">
        <w:t>Présents :</w:t>
      </w:r>
    </w:p>
    <w:sdt>
      <w:sdtPr>
        <w:id w:val="309448664"/>
        <w:placeholder>
          <w:docPart w:val="7262A769500744CC9996C67103E2B056"/>
        </w:placeholder>
        <w:showingPlcHdr/>
      </w:sdtPr>
      <w:sdtEndPr/>
      <w:sdtContent>
        <w:p w14:paraId="5E5CB3BE" w14:textId="77777777" w:rsidR="00DC43D6" w:rsidRDefault="00D36A32" w:rsidP="000811A5">
          <w:pPr>
            <w:pStyle w:val="Paragraphedeliste"/>
          </w:pPr>
          <w:r w:rsidRPr="000811A5">
            <w:t>[</w:t>
          </w:r>
          <w:r w:rsidR="000811A5" w:rsidRPr="000811A5">
            <w:t>M</w:t>
          </w:r>
          <w:r w:rsidRPr="000811A5">
            <w:t>embre]</w:t>
          </w:r>
        </w:p>
      </w:sdtContent>
    </w:sdt>
    <w:sdt>
      <w:sdtPr>
        <w:id w:val="-1549297447"/>
        <w:placeholder>
          <w:docPart w:val="F2C5EC13F0244006B8571F9CBE4C0636"/>
        </w:placeholder>
        <w:showingPlcHdr/>
      </w:sdtPr>
      <w:sdtEndPr/>
      <w:sdtContent>
        <w:p w14:paraId="25685F42" w14:textId="77777777" w:rsidR="000811A5" w:rsidRDefault="000811A5" w:rsidP="000811A5">
          <w:pPr>
            <w:pStyle w:val="Paragraphedeliste"/>
            <w:rPr>
              <w:color w:val="4A4A49"/>
            </w:rPr>
          </w:pPr>
          <w:r w:rsidRPr="000811A5">
            <w:t>[Membre]</w:t>
          </w:r>
        </w:p>
      </w:sdtContent>
    </w:sdt>
    <w:sdt>
      <w:sdtPr>
        <w:id w:val="566306512"/>
        <w:placeholder>
          <w:docPart w:val="97F5B842398A4A0EA0C4637804AF1B1B"/>
        </w:placeholder>
        <w:showingPlcHdr/>
      </w:sdtPr>
      <w:sdtEndPr/>
      <w:sdtContent>
        <w:p w14:paraId="301B3BA6" w14:textId="77777777" w:rsidR="000811A5" w:rsidRDefault="000811A5" w:rsidP="000811A5">
          <w:pPr>
            <w:pStyle w:val="Paragraphedeliste"/>
            <w:rPr>
              <w:color w:val="4A4A49"/>
            </w:rPr>
          </w:pPr>
          <w:r w:rsidRPr="000811A5">
            <w:t>[Membre]</w:t>
          </w:r>
        </w:p>
      </w:sdtContent>
    </w:sdt>
    <w:sdt>
      <w:sdtPr>
        <w:id w:val="-399830098"/>
        <w:placeholder>
          <w:docPart w:val="16082F17DEAD46B48E7DFF1A81E9279B"/>
        </w:placeholder>
        <w:showingPlcHdr/>
      </w:sdtPr>
      <w:sdtEndPr/>
      <w:sdtContent>
        <w:p w14:paraId="1FCC0C86" w14:textId="77777777" w:rsidR="000811A5" w:rsidRPr="000811A5" w:rsidRDefault="000811A5" w:rsidP="000811A5">
          <w:pPr>
            <w:pStyle w:val="Paragraphedeliste"/>
            <w:rPr>
              <w:color w:val="4A4A49"/>
            </w:rPr>
          </w:pPr>
          <w:r w:rsidRPr="000811A5">
            <w:t>[Membre]</w:t>
          </w:r>
        </w:p>
      </w:sdtContent>
    </w:sdt>
    <w:p w14:paraId="72093383" w14:textId="77777777" w:rsidR="00DC43D6" w:rsidRDefault="00DC43D6" w:rsidP="00DC43D6">
      <w:r>
        <w:br w:type="column"/>
      </w:r>
      <w:r w:rsidRPr="00DC43D6">
        <w:rPr>
          <w:rFonts w:eastAsiaTheme="majorEastAsia" w:cstheme="majorBidi"/>
          <w:b/>
          <w:color w:val="252223"/>
          <w:sz w:val="28"/>
          <w:szCs w:val="26"/>
        </w:rPr>
        <w:t>Absents</w:t>
      </w:r>
      <w:r>
        <w:t> :</w:t>
      </w:r>
    </w:p>
    <w:sdt>
      <w:sdtPr>
        <w:id w:val="-1817023510"/>
        <w:placeholder>
          <w:docPart w:val="E8F7BCA918BC46E7BA80959944670B2B"/>
        </w:placeholder>
        <w:showingPlcHdr/>
      </w:sdtPr>
      <w:sdtEndPr/>
      <w:sdtContent>
        <w:p w14:paraId="660A29B0" w14:textId="77777777" w:rsidR="000811A5" w:rsidRDefault="000811A5" w:rsidP="000811A5">
          <w:pPr>
            <w:pStyle w:val="Paragraphedeliste"/>
            <w:rPr>
              <w:color w:val="4A4A49"/>
            </w:rPr>
          </w:pPr>
          <w:r w:rsidRPr="000811A5">
            <w:t>[Membre]</w:t>
          </w:r>
        </w:p>
      </w:sdtContent>
    </w:sdt>
    <w:sdt>
      <w:sdtPr>
        <w:id w:val="-909147322"/>
        <w:placeholder>
          <w:docPart w:val="DB5EA8FF812D40F79741C9EC0F4A0A03"/>
        </w:placeholder>
        <w:showingPlcHdr/>
      </w:sdtPr>
      <w:sdtEndPr/>
      <w:sdtContent>
        <w:p w14:paraId="2EEE43F1" w14:textId="77777777" w:rsidR="000811A5" w:rsidRDefault="000811A5" w:rsidP="000811A5">
          <w:pPr>
            <w:pStyle w:val="Paragraphedeliste"/>
            <w:rPr>
              <w:color w:val="4A4A49"/>
            </w:rPr>
          </w:pPr>
          <w:r w:rsidRPr="000811A5">
            <w:t>[Membre]</w:t>
          </w:r>
        </w:p>
      </w:sdtContent>
    </w:sdt>
    <w:sdt>
      <w:sdtPr>
        <w:id w:val="-1428879775"/>
        <w:placeholder>
          <w:docPart w:val="C0355B8ED7C148F89247B65580527045"/>
        </w:placeholder>
        <w:showingPlcHdr/>
      </w:sdtPr>
      <w:sdtEndPr/>
      <w:sdtContent>
        <w:p w14:paraId="05B149D3" w14:textId="77777777" w:rsidR="000811A5" w:rsidRDefault="000811A5" w:rsidP="000811A5">
          <w:pPr>
            <w:pStyle w:val="Paragraphedeliste"/>
            <w:rPr>
              <w:color w:val="4A4A49"/>
            </w:rPr>
          </w:pPr>
          <w:r w:rsidRPr="000811A5">
            <w:t>[Membre]</w:t>
          </w:r>
        </w:p>
      </w:sdtContent>
    </w:sdt>
    <w:p w14:paraId="7D69CBE3" w14:textId="77777777" w:rsidR="00DC43D6" w:rsidRDefault="00DC43D6" w:rsidP="00DC43D6">
      <w:pPr>
        <w:sectPr w:rsidR="00DC43D6" w:rsidSect="00DC43D6">
          <w:type w:val="continuous"/>
          <w:pgSz w:w="11906" w:h="16838"/>
          <w:pgMar w:top="2807" w:right="1417" w:bottom="1417" w:left="1417" w:header="708" w:footer="708" w:gutter="0"/>
          <w:cols w:num="2" w:sep="1" w:space="709"/>
          <w:docGrid w:linePitch="360"/>
        </w:sectPr>
      </w:pPr>
    </w:p>
    <w:p w14:paraId="5EBFB20F" w14:textId="77777777" w:rsidR="005B65E7" w:rsidRDefault="005B65E7" w:rsidP="00DC43D6"/>
    <w:p w14:paraId="7B1EC72E" w14:textId="77777777" w:rsidR="00DC43D6" w:rsidRDefault="00DC43D6" w:rsidP="00D36A32">
      <w:pPr>
        <w:pStyle w:val="Titre1"/>
        <w:numPr>
          <w:ilvl w:val="0"/>
          <w:numId w:val="6"/>
        </w:numPr>
      </w:pPr>
      <w:r>
        <w:t xml:space="preserve">Ouverture </w:t>
      </w:r>
    </w:p>
    <w:p w14:paraId="66CC38D4" w14:textId="77777777" w:rsidR="00DC43D6" w:rsidRPr="00DC43D6" w:rsidRDefault="002B0D80" w:rsidP="00DC43D6">
      <w:pPr>
        <w:rPr>
          <w:lang w:val="fr-CA"/>
        </w:rPr>
      </w:pPr>
      <w:sdt>
        <w:sdtPr>
          <w:rPr>
            <w:lang w:val="fr-CA"/>
          </w:rPr>
          <w:alias w:val="Entrez le nom de l’animateur :"/>
          <w:tag w:val="Entrez le nom de l’animateur :"/>
          <w:id w:val="-1317792765"/>
          <w:placeholder>
            <w:docPart w:val="203B09569B7A4A79AE36EA87D1B6B343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B17F7">
            <w:rPr>
              <w:lang w:val="fr-CA"/>
            </w:rPr>
            <w:t>[</w:t>
          </w:r>
          <w:r w:rsidR="00DC43D6" w:rsidRPr="00DC43D6">
            <w:rPr>
              <w:lang w:val="fr-CA" w:bidi="fr-FR"/>
            </w:rPr>
            <w:t>Nom de l’animateur</w:t>
          </w:r>
          <w:r w:rsidR="007B17F7">
            <w:rPr>
              <w:lang w:val="fr-CA" w:bidi="fr-FR"/>
            </w:rPr>
            <w:t>]</w:t>
          </w:r>
        </w:sdtContent>
      </w:sdt>
      <w:r w:rsidR="00DC43D6" w:rsidRPr="00DC43D6">
        <w:rPr>
          <w:lang w:val="fr-CA" w:bidi="fr-FR"/>
        </w:rPr>
        <w:t xml:space="preserve"> </w:t>
      </w:r>
      <w:sdt>
        <w:sdtPr>
          <w:rPr>
            <w:lang w:val="fr-CA"/>
          </w:rPr>
          <w:alias w:val="Entrez le texte du paragraphe :"/>
          <w:tag w:val="Entrez le texte du paragraphe :"/>
          <w:id w:val="228738618"/>
          <w:placeholder>
            <w:docPart w:val="BED1FB9AFD904C0A914997DD5E29C55A"/>
          </w:placeholder>
          <w:temporary/>
          <w:showingPlcHdr/>
          <w15:appearance w15:val="hidden"/>
        </w:sdtPr>
        <w:sdtEndPr/>
        <w:sdtContent>
          <w:r w:rsidR="007B17F7">
            <w:rPr>
              <w:lang w:val="fr-CA"/>
            </w:rPr>
            <w:t>[</w:t>
          </w:r>
          <w:r w:rsidR="00DC43D6" w:rsidRPr="00DC43D6">
            <w:rPr>
              <w:lang w:val="fr-CA" w:bidi="fr-FR"/>
            </w:rPr>
            <w:t>appelé pour conduire la réunion</w:t>
          </w:r>
          <w:r w:rsidR="007B17F7">
            <w:rPr>
              <w:lang w:val="fr-CA" w:bidi="fr-FR"/>
            </w:rPr>
            <w:t>]</w:t>
          </w:r>
        </w:sdtContent>
      </w:sdt>
      <w:r w:rsidR="00DC43D6" w:rsidRPr="00DC43D6">
        <w:rPr>
          <w:lang w:val="fr-CA" w:bidi="fr-FR"/>
        </w:rPr>
        <w:t xml:space="preserve"> </w:t>
      </w:r>
      <w:sdt>
        <w:sdtPr>
          <w:rPr>
            <w:lang w:val="fr-CA"/>
          </w:rPr>
          <w:alias w:val="Entrez le nom de l’organisation/du comité :"/>
          <w:tag w:val="Entrez le nom de l’organisation/du comité :"/>
          <w:id w:val="1655795256"/>
          <w:placeholder>
            <w:docPart w:val="257429FB1F12482DBD8E0A59345C7E8D"/>
          </w:placeholder>
          <w:temporary/>
          <w:showingPlcHdr/>
          <w15:appearance w15:val="hidden"/>
        </w:sdtPr>
        <w:sdtEndPr/>
        <w:sdtContent>
          <w:r w:rsidR="007B17F7">
            <w:rPr>
              <w:lang w:val="fr-CA"/>
            </w:rPr>
            <w:t>[</w:t>
          </w:r>
          <w:r w:rsidR="00DC43D6" w:rsidRPr="00DC43D6">
            <w:rPr>
              <w:lang w:val="fr-CA" w:bidi="fr-FR"/>
            </w:rPr>
            <w:t>Nom</w:t>
          </w:r>
          <w:r w:rsidR="007B17F7">
            <w:rPr>
              <w:lang w:val="fr-CA" w:bidi="fr-FR"/>
            </w:rPr>
            <w:t xml:space="preserve"> du groupe]</w:t>
          </w:r>
        </w:sdtContent>
      </w:sdt>
      <w:r w:rsidR="00DC43D6" w:rsidRPr="00DC43D6">
        <w:rPr>
          <w:lang w:val="fr-CA" w:bidi="fr-FR"/>
        </w:rPr>
        <w:t xml:space="preserve"> </w:t>
      </w:r>
      <w:sdt>
        <w:sdtPr>
          <w:rPr>
            <w:lang w:val="fr-CA"/>
          </w:rPr>
          <w:alias w:val="Entrez le texte du paragraphe :"/>
          <w:tag w:val="Entrez le texte du paragraphe :"/>
          <w:id w:val="-1077272633"/>
          <w:placeholder>
            <w:docPart w:val="7DAFE3311938452BA951D783EF336D1E"/>
          </w:placeholder>
          <w:temporary/>
          <w:showingPlcHdr/>
          <w15:appearance w15:val="hidden"/>
        </w:sdtPr>
        <w:sdtEndPr/>
        <w:sdtContent>
          <w:r w:rsidR="00DC43D6" w:rsidRPr="00DC43D6">
            <w:rPr>
              <w:lang w:val="fr-CA" w:bidi="fr-FR"/>
            </w:rPr>
            <w:t>à</w:t>
          </w:r>
        </w:sdtContent>
      </w:sdt>
      <w:r w:rsidR="007B17F7">
        <w:rPr>
          <w:lang w:val="fr-CA" w:bidi="fr-FR"/>
        </w:rPr>
        <w:t xml:space="preserve"> </w:t>
      </w:r>
      <w:sdt>
        <w:sdtPr>
          <w:rPr>
            <w:lang w:val="fr-CA"/>
          </w:rPr>
          <w:alias w:val="Entrez l’heure :"/>
          <w:tag w:val="Entrez l’heure :"/>
          <w:id w:val="1570538005"/>
          <w:placeholder>
            <w:docPart w:val="45F7E0B8B063473BB9A0FDE139022C53"/>
          </w:placeholder>
          <w:temporary/>
          <w:showingPlcHdr/>
          <w15:appearance w15:val="hidden"/>
        </w:sdtPr>
        <w:sdtEndPr/>
        <w:sdtContent>
          <w:r w:rsidR="007B17F7">
            <w:rPr>
              <w:lang w:val="fr-CA"/>
            </w:rPr>
            <w:t>[</w:t>
          </w:r>
          <w:r w:rsidR="00DC43D6" w:rsidRPr="00DC43D6">
            <w:rPr>
              <w:lang w:val="fr-CA" w:bidi="fr-FR"/>
            </w:rPr>
            <w:t>heure</w:t>
          </w:r>
          <w:r w:rsidR="007B17F7">
            <w:rPr>
              <w:lang w:val="fr-CA" w:bidi="fr-FR"/>
            </w:rPr>
            <w:t>]</w:t>
          </w:r>
        </w:sdtContent>
      </w:sdt>
      <w:r w:rsidR="00DC43D6" w:rsidRPr="00DC43D6">
        <w:rPr>
          <w:lang w:val="fr-CA" w:bidi="fr-FR"/>
        </w:rPr>
        <w:t xml:space="preserve"> </w:t>
      </w:r>
      <w:r w:rsidR="007B17F7">
        <w:rPr>
          <w:lang w:val="fr-CA"/>
        </w:rPr>
        <w:t>le</w:t>
      </w:r>
      <w:r w:rsidR="00DC43D6" w:rsidRPr="00DC43D6">
        <w:rPr>
          <w:lang w:val="fr-CA" w:bidi="fr-FR"/>
        </w:rPr>
        <w:t xml:space="preserve"> </w:t>
      </w:r>
      <w:sdt>
        <w:sdtPr>
          <w:rPr>
            <w:lang w:val="fr-CA"/>
          </w:rPr>
          <w:alias w:val="Entrez la date :"/>
          <w:tag w:val="Entrez la date :"/>
          <w:id w:val="-2061622432"/>
          <w:placeholder>
            <w:docPart w:val="7BEA7445CA87460AB1BC9FA323027C67"/>
          </w:placeholder>
          <w:temporary/>
          <w:showingPlcHdr/>
          <w15:appearance w15:val="hidden"/>
        </w:sdtPr>
        <w:sdtEndPr/>
        <w:sdtContent>
          <w:r w:rsidR="007B17F7">
            <w:rPr>
              <w:lang w:val="fr-CA"/>
            </w:rPr>
            <w:t>[</w:t>
          </w:r>
          <w:r w:rsidR="00DC43D6" w:rsidRPr="00DC43D6">
            <w:rPr>
              <w:lang w:val="fr-CA" w:bidi="fr-FR"/>
            </w:rPr>
            <w:t>date</w:t>
          </w:r>
          <w:r w:rsidR="007B17F7">
            <w:rPr>
              <w:lang w:val="fr-CA" w:bidi="fr-FR"/>
            </w:rPr>
            <w:t>]</w:t>
          </w:r>
        </w:sdtContent>
      </w:sdt>
      <w:r w:rsidR="00DC43D6" w:rsidRPr="00DC43D6">
        <w:rPr>
          <w:lang w:val="fr-CA" w:bidi="fr-FR"/>
        </w:rPr>
        <w:t xml:space="preserve"> </w:t>
      </w:r>
      <w:r w:rsidR="007B17F7">
        <w:rPr>
          <w:lang w:val="fr-CA" w:bidi="fr-FR"/>
        </w:rPr>
        <w:t xml:space="preserve">sur/ en </w:t>
      </w:r>
      <w:sdt>
        <w:sdtPr>
          <w:rPr>
            <w:lang w:val="fr-CA"/>
          </w:rPr>
          <w:alias w:val="Entrez le lieu :"/>
          <w:tag w:val="Entrez le lieu :"/>
          <w:id w:val="-491795429"/>
          <w:placeholder>
            <w:docPart w:val="F1A13E3E16D6485F808E01AC024F7CA3"/>
          </w:placeholder>
          <w:temporary/>
          <w:showingPlcHdr/>
          <w15:appearance w15:val="hidden"/>
        </w:sdtPr>
        <w:sdtEndPr/>
        <w:sdtContent>
          <w:r w:rsidR="007B17F7">
            <w:rPr>
              <w:lang w:val="fr-CA"/>
            </w:rPr>
            <w:t>[</w:t>
          </w:r>
          <w:r w:rsidR="00DC43D6" w:rsidRPr="00DC43D6">
            <w:rPr>
              <w:lang w:val="fr-CA" w:bidi="fr-FR"/>
            </w:rPr>
            <w:t>lieu</w:t>
          </w:r>
          <w:r w:rsidR="007B17F7">
            <w:rPr>
              <w:lang w:val="fr-CA" w:bidi="fr-FR"/>
            </w:rPr>
            <w:t>)</w:t>
          </w:r>
        </w:sdtContent>
      </w:sdt>
      <w:r w:rsidR="00DC43D6" w:rsidRPr="00DC43D6">
        <w:rPr>
          <w:lang w:val="fr-CA" w:bidi="fr-FR"/>
        </w:rPr>
        <w:t>.</w:t>
      </w:r>
    </w:p>
    <w:p w14:paraId="43AD0671" w14:textId="33A7F0A5" w:rsidR="00DC43D6" w:rsidRDefault="0073630E" w:rsidP="00D36A32">
      <w:pPr>
        <w:pStyle w:val="Titre1"/>
        <w:numPr>
          <w:ilvl w:val="0"/>
          <w:numId w:val="6"/>
        </w:numPr>
        <w:rPr>
          <w:lang w:val="fr-CA"/>
        </w:rPr>
      </w:pPr>
      <w:r>
        <w:rPr>
          <w:lang w:val="fr-CA"/>
        </w:rPr>
        <w:t>Objectif de la réunion</w:t>
      </w:r>
      <w:r w:rsidR="00941991">
        <w:rPr>
          <w:lang w:val="fr-CA"/>
        </w:rPr>
        <w:t xml:space="preserve"> (ODJ)</w:t>
      </w:r>
    </w:p>
    <w:sdt>
      <w:sdtPr>
        <w:rPr>
          <w:lang w:val="fr-CA"/>
        </w:rPr>
        <w:alias w:val="Objectif réu"/>
        <w:tag w:val="Objectif réu"/>
        <w:id w:val="565687024"/>
        <w:placeholder>
          <w:docPart w:val="ED48ED93CB9D4EC78D95F055734D191F"/>
        </w:placeholder>
        <w:showingPlcHdr/>
      </w:sdtPr>
      <w:sdtEndPr/>
      <w:sdtContent>
        <w:p w14:paraId="5FDCE654" w14:textId="77777777" w:rsidR="0073630E" w:rsidRPr="0073630E" w:rsidRDefault="0073630E" w:rsidP="0073630E">
          <w:pPr>
            <w:rPr>
              <w:lang w:val="fr-CA"/>
            </w:rPr>
          </w:pPr>
          <w:r>
            <w:rPr>
              <w:lang w:val="fr-CA"/>
            </w:rPr>
            <w:t>[Définir un objectif clair et réalisable, objectif être productif et efficace]</w:t>
          </w:r>
        </w:p>
      </w:sdtContent>
    </w:sdt>
    <w:p w14:paraId="44DB9C2B" w14:textId="08F56A56" w:rsidR="00322B98" w:rsidRDefault="00322B98" w:rsidP="00D36A32">
      <w:pPr>
        <w:pStyle w:val="Titre1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Documents et liens annexes </w:t>
      </w:r>
    </w:p>
    <w:sdt>
      <w:sdtPr>
        <w:rPr>
          <w:lang w:val="fr-CA"/>
        </w:rPr>
        <w:id w:val="1952353307"/>
        <w:placeholder>
          <w:docPart w:val="80EE77E1750242A6A80CE7A82BE3F247"/>
        </w:placeholder>
      </w:sdtPr>
      <w:sdtContent>
        <w:p w14:paraId="2B9FB3B2" w14:textId="57C24183" w:rsidR="00322B98" w:rsidRPr="00322B98" w:rsidRDefault="00322B98" w:rsidP="00322B98">
          <w:pPr>
            <w:rPr>
              <w:lang w:val="fr-CA"/>
            </w:rPr>
          </w:pPr>
          <w:r>
            <w:rPr>
              <w:lang w:val="fr-CA"/>
            </w:rPr>
            <w:t>PDF / OneNote / Liens</w:t>
          </w:r>
        </w:p>
      </w:sdtContent>
    </w:sdt>
    <w:p w14:paraId="03AF6654" w14:textId="77777777" w:rsidR="00322B98" w:rsidRPr="00322B98" w:rsidRDefault="00322B98" w:rsidP="00322B98">
      <w:pPr>
        <w:rPr>
          <w:lang w:val="fr-CA"/>
        </w:rPr>
      </w:pPr>
    </w:p>
    <w:p w14:paraId="31EB500E" w14:textId="45F38E1C" w:rsidR="0073630E" w:rsidRPr="00322B98" w:rsidRDefault="0073630E" w:rsidP="0073630E">
      <w:pPr>
        <w:pStyle w:val="Titre1"/>
        <w:numPr>
          <w:ilvl w:val="0"/>
          <w:numId w:val="6"/>
        </w:numPr>
        <w:rPr>
          <w:lang w:val="fr-CA"/>
        </w:rPr>
      </w:pPr>
      <w:r w:rsidRPr="00322B98">
        <w:rPr>
          <w:lang w:val="fr-CA"/>
        </w:rPr>
        <w:t xml:space="preserve">Sujets </w:t>
      </w:r>
      <w:r w:rsidR="00941991" w:rsidRPr="00322B98">
        <w:rPr>
          <w:lang w:val="fr-CA"/>
        </w:rPr>
        <w:t>abordés</w:t>
      </w:r>
    </w:p>
    <w:sdt>
      <w:sdtPr>
        <w:rPr>
          <w:lang w:val="fr-CA"/>
        </w:rPr>
        <w:alias w:val="Entrez un problème en suspens/résumé de discussion :"/>
        <w:tag w:val="Entrez un problème en suspens/résumé de discussion :"/>
        <w:id w:val="-656379653"/>
        <w:placeholder>
          <w:docPart w:val="A2024E80ACB643899EB9520F6FC0E6CE"/>
        </w:placeholder>
        <w:temporary/>
        <w:showingPlcHdr/>
        <w15:appearance w15:val="hidden"/>
      </w:sdtPr>
      <w:sdtEndPr/>
      <w:sdtContent>
        <w:p w14:paraId="2B6AF13E" w14:textId="77777777" w:rsidR="000811A5" w:rsidRDefault="0073630E" w:rsidP="000811A5">
          <w:pPr>
            <w:pStyle w:val="Titre2"/>
            <w:numPr>
              <w:ilvl w:val="0"/>
              <w:numId w:val="9"/>
            </w:numPr>
            <w:rPr>
              <w:lang w:val="fr-CA"/>
            </w:rPr>
          </w:pPr>
          <w:r w:rsidRPr="00B03364">
            <w:rPr>
              <w:lang w:val="fr-CA" w:bidi="fr-FR"/>
            </w:rPr>
            <w:t>Problème en suspens/résumé de discussion</w:t>
          </w:r>
        </w:p>
      </w:sdtContent>
    </w:sdt>
    <w:sdt>
      <w:sdtPr>
        <w:rPr>
          <w:lang w:val="fr-CA"/>
        </w:rPr>
        <w:id w:val="-107278801"/>
        <w:placeholder>
          <w:docPart w:val="77845EB4862B40F09685BEAB87FC6E0E"/>
        </w:placeholder>
        <w:showingPlcHdr/>
      </w:sdtPr>
      <w:sdtEndPr/>
      <w:sdtContent>
        <w:p w14:paraId="40B5AE4A" w14:textId="77777777" w:rsidR="000811A5" w:rsidRPr="000811A5" w:rsidRDefault="000811A5" w:rsidP="000811A5">
          <w:pPr>
            <w:rPr>
              <w:lang w:val="fr-CA"/>
            </w:rPr>
          </w:pPr>
          <w:r>
            <w:rPr>
              <w:lang w:val="fr-CA"/>
            </w:rPr>
            <w:t>[A remplir ……]</w:t>
          </w:r>
        </w:p>
      </w:sdtContent>
    </w:sdt>
    <w:sdt>
      <w:sdtPr>
        <w:rPr>
          <w:lang w:val="fr-CA"/>
        </w:rPr>
        <w:alias w:val="Entrez un problème en suspens/résumé de discussion :"/>
        <w:tag w:val="Entrez un problème en suspens/résumé de discussion :"/>
        <w:id w:val="-1402679659"/>
        <w:placeholder>
          <w:docPart w:val="B32BC5640C5D4B2FAA6CADC057D4A7A4"/>
        </w:placeholder>
        <w:temporary/>
        <w:showingPlcHdr/>
        <w15:appearance w15:val="hidden"/>
      </w:sdtPr>
      <w:sdtEndPr/>
      <w:sdtContent>
        <w:p w14:paraId="14EC33C3" w14:textId="77777777" w:rsidR="0073630E" w:rsidRDefault="0073630E" w:rsidP="00D36A32">
          <w:pPr>
            <w:pStyle w:val="Titre2"/>
            <w:numPr>
              <w:ilvl w:val="0"/>
              <w:numId w:val="9"/>
            </w:numPr>
            <w:rPr>
              <w:lang w:val="fr-CA"/>
            </w:rPr>
          </w:pPr>
          <w:r w:rsidRPr="00B03364">
            <w:rPr>
              <w:lang w:val="fr-CA" w:bidi="fr-FR"/>
            </w:rPr>
            <w:t>Problème en suspens/résumé de discussion</w:t>
          </w:r>
        </w:p>
      </w:sdtContent>
    </w:sdt>
    <w:sdt>
      <w:sdtPr>
        <w:rPr>
          <w:lang w:val="fr-CA"/>
        </w:rPr>
        <w:id w:val="1845665032"/>
        <w:placeholder>
          <w:docPart w:val="6EC14108A5C1410995471568AFF53A23"/>
        </w:placeholder>
        <w:showingPlcHdr/>
      </w:sdtPr>
      <w:sdtEndPr/>
      <w:sdtContent>
        <w:p w14:paraId="448A8260" w14:textId="77777777" w:rsidR="000811A5" w:rsidRPr="000811A5" w:rsidRDefault="000811A5" w:rsidP="000811A5">
          <w:pPr>
            <w:rPr>
              <w:lang w:val="fr-CA"/>
            </w:rPr>
          </w:pPr>
          <w:r>
            <w:rPr>
              <w:lang w:val="fr-CA"/>
            </w:rPr>
            <w:t>[A remplir ……]</w:t>
          </w:r>
        </w:p>
      </w:sdtContent>
    </w:sdt>
    <w:sdt>
      <w:sdtPr>
        <w:rPr>
          <w:lang w:val="fr-CA"/>
        </w:rPr>
        <w:alias w:val="Entrez un problème en suspens/résumé de discussion :"/>
        <w:tag w:val="Entrez un problème en suspens/résumé de discussion :"/>
        <w:id w:val="-1953007911"/>
        <w:placeholder>
          <w:docPart w:val="122ACFF5ECC84031AA33E1461D1B1336"/>
        </w:placeholder>
        <w:temporary/>
        <w:showingPlcHdr/>
        <w15:appearance w15:val="hidden"/>
      </w:sdtPr>
      <w:sdtEndPr/>
      <w:sdtContent>
        <w:p w14:paraId="10B8821B" w14:textId="77777777" w:rsidR="0073630E" w:rsidRDefault="0073630E" w:rsidP="00D36A32">
          <w:pPr>
            <w:pStyle w:val="Titre2"/>
            <w:numPr>
              <w:ilvl w:val="0"/>
              <w:numId w:val="9"/>
            </w:numPr>
            <w:rPr>
              <w:lang w:val="fr-CA"/>
            </w:rPr>
          </w:pPr>
          <w:r w:rsidRPr="00B03364">
            <w:rPr>
              <w:lang w:val="fr-CA" w:bidi="fr-FR"/>
            </w:rPr>
            <w:t>Problème en suspens/résumé de discussion</w:t>
          </w:r>
        </w:p>
      </w:sdtContent>
    </w:sdt>
    <w:p w14:paraId="1164087F" w14:textId="77777777" w:rsidR="000811A5" w:rsidRPr="000811A5" w:rsidRDefault="002B0D80" w:rsidP="00C14E8C">
      <w:pPr>
        <w:tabs>
          <w:tab w:val="left" w:pos="2900"/>
        </w:tabs>
        <w:rPr>
          <w:lang w:val="fr-CA"/>
        </w:rPr>
      </w:pPr>
      <w:sdt>
        <w:sdtPr>
          <w:rPr>
            <w:lang w:val="fr-CA"/>
          </w:rPr>
          <w:id w:val="59456113"/>
          <w:placeholder>
            <w:docPart w:val="4B48F7FA2EB04B9298533671008DEEBF"/>
          </w:placeholder>
          <w:showingPlcHdr/>
        </w:sdtPr>
        <w:sdtEndPr/>
        <w:sdtContent>
          <w:r w:rsidR="000811A5">
            <w:rPr>
              <w:lang w:val="fr-CA"/>
            </w:rPr>
            <w:t>[A remplir ……]</w:t>
          </w:r>
        </w:sdtContent>
      </w:sdt>
      <w:r w:rsidR="00C14E8C">
        <w:rPr>
          <w:lang w:val="fr-CA"/>
        </w:rPr>
        <w:tab/>
      </w:r>
    </w:p>
    <w:p w14:paraId="28AB23FF" w14:textId="77777777" w:rsidR="00C14E8C" w:rsidRPr="007B17F7" w:rsidRDefault="00C14E8C" w:rsidP="007B17F7">
      <w:pPr>
        <w:rPr>
          <w:lang w:val="fr-CA"/>
        </w:rPr>
      </w:pPr>
    </w:p>
    <w:sectPr w:rsidR="00C14E8C" w:rsidRPr="007B17F7" w:rsidSect="00C14E8C">
      <w:type w:val="continuous"/>
      <w:pgSz w:w="11906" w:h="16838"/>
      <w:pgMar w:top="1702" w:right="1417" w:bottom="1417" w:left="1417" w:header="426" w:footer="708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BBF4D" w14:textId="77777777" w:rsidR="002B0D80" w:rsidRDefault="002B0D80" w:rsidP="00DE79AD">
      <w:pPr>
        <w:spacing w:after="0" w:line="240" w:lineRule="auto"/>
      </w:pPr>
      <w:r>
        <w:separator/>
      </w:r>
    </w:p>
  </w:endnote>
  <w:endnote w:type="continuationSeparator" w:id="0">
    <w:p w14:paraId="7B7AD192" w14:textId="77777777" w:rsidR="002B0D80" w:rsidRDefault="002B0D80" w:rsidP="00DE7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B5FB3" w14:textId="77777777" w:rsidR="002B0D80" w:rsidRDefault="002B0D80" w:rsidP="00DE79AD">
      <w:pPr>
        <w:spacing w:after="0" w:line="240" w:lineRule="auto"/>
      </w:pPr>
      <w:r>
        <w:separator/>
      </w:r>
    </w:p>
  </w:footnote>
  <w:footnote w:type="continuationSeparator" w:id="0">
    <w:p w14:paraId="713FF98E" w14:textId="77777777" w:rsidR="002B0D80" w:rsidRDefault="002B0D80" w:rsidP="00DE7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A786" w14:textId="77777777" w:rsidR="00190AF6" w:rsidRDefault="00C14E8C" w:rsidP="00190AF6">
    <w:pPr>
      <w:pStyle w:val="En-tte"/>
    </w:pPr>
    <w:r w:rsidRPr="007F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5BB91A3" wp14:editId="07CECED1">
              <wp:simplePos x="0" y="0"/>
              <wp:positionH relativeFrom="column">
                <wp:posOffset>3489325</wp:posOffset>
              </wp:positionH>
              <wp:positionV relativeFrom="paragraph">
                <wp:posOffset>-292100</wp:posOffset>
              </wp:positionV>
              <wp:extent cx="3204210" cy="1038225"/>
              <wp:effectExtent l="95250" t="38100" r="15240" b="66675"/>
              <wp:wrapNone/>
              <wp:docPr id="3" name="Forme libre : Form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4210" cy="1038225"/>
                      </a:xfrm>
                      <a:custGeom>
                        <a:avLst/>
                        <a:gdLst>
                          <a:gd name="connsiteX0" fmla="*/ 3429208 w 3436678"/>
                          <a:gd name="connsiteY0" fmla="*/ 12451 h 896496"/>
                          <a:gd name="connsiteX1" fmla="*/ 3429208 w 3436678"/>
                          <a:gd name="connsiteY1" fmla="*/ 889026 h 896496"/>
                          <a:gd name="connsiteX2" fmla="*/ 497239 w 3436678"/>
                          <a:gd name="connsiteY2" fmla="*/ 889026 h 896496"/>
                          <a:gd name="connsiteX3" fmla="*/ 12452 w 3436678"/>
                          <a:gd name="connsiteY3" fmla="*/ 12451 h 89649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3436678" h="896496">
                            <a:moveTo>
                              <a:pt x="3429208" y="12451"/>
                            </a:moveTo>
                            <a:lnTo>
                              <a:pt x="3429208" y="889026"/>
                            </a:lnTo>
                            <a:lnTo>
                              <a:pt x="497239" y="889026"/>
                            </a:lnTo>
                            <a:lnTo>
                              <a:pt x="12452" y="12451"/>
                            </a:lnTo>
                            <a:close/>
                          </a:path>
                        </a:pathLst>
                      </a:custGeom>
                      <a:solidFill>
                        <a:srgbClr val="00548C"/>
                      </a:solidFill>
                      <a:ln w="9525" cap="flat">
                        <a:noFill/>
                        <a:prstDash val="solid"/>
                        <a:miter/>
                      </a:ln>
                      <a:effectLst>
                        <a:outerShdw blurRad="50800" dist="38100" dir="10800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60B8D3" id="Forme libre : Forme 23" o:spid="_x0000_s1026" style="position:absolute;margin-left:274.75pt;margin-top:-23pt;width:252.3pt;height:8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36678,89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" path="m3429208,12451r,876575l497239,889026,12452,12451r3416756,xe" fillcolor="#00548c" stroked="f">
              <v:stroke joinstyle="miter"/>
              <v:shadow on="t" color="black" opacity="26214f" origin=".5" offset="-3pt,0"/>
              <v:path arrowok="t" o:connecttype="custom" o:connectlocs="3197245,14419;3197245,1029574;463604,1029574;11610,14419" o:connectangles="0,0,0,0"/>
            </v:shape>
          </w:pict>
        </mc:Fallback>
      </mc:AlternateContent>
    </w:r>
    <w:r w:rsidRPr="007F6353">
      <w:rPr>
        <w:noProof/>
      </w:rPr>
      <w:drawing>
        <wp:anchor distT="0" distB="0" distL="114300" distR="114300" simplePos="0" relativeHeight="251684864" behindDoc="0" locked="0" layoutInCell="1" allowOverlap="1" wp14:anchorId="23E0EF09" wp14:editId="073EEE36">
          <wp:simplePos x="0" y="0"/>
          <wp:positionH relativeFrom="column">
            <wp:posOffset>4438650</wp:posOffset>
          </wp:positionH>
          <wp:positionV relativeFrom="paragraph">
            <wp:posOffset>-203200</wp:posOffset>
          </wp:positionV>
          <wp:extent cx="1765380" cy="802544"/>
          <wp:effectExtent l="0" t="0" r="6350" b="0"/>
          <wp:wrapNone/>
          <wp:docPr id="15" name="Image 7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FDE4667F-F89C-88E9-4369-7A251F422E2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FDE4667F-F89C-88E9-4369-7A251F422E2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5380" cy="8025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E5B970" w14:textId="77777777" w:rsidR="007C02F5" w:rsidRDefault="00190AF6">
    <w:pPr>
      <w:pStyle w:val="En-tte"/>
    </w:pPr>
    <w:r w:rsidRPr="007F6353">
      <w:rPr>
        <w:noProof/>
      </w:rPr>
      <w:drawing>
        <wp:anchor distT="0" distB="0" distL="114300" distR="114300" simplePos="0" relativeHeight="251674624" behindDoc="0" locked="0" layoutInCell="1" allowOverlap="1" wp14:anchorId="14453B1A" wp14:editId="3EF911BD">
          <wp:simplePos x="0" y="0"/>
          <wp:positionH relativeFrom="column">
            <wp:posOffset>4078605</wp:posOffset>
          </wp:positionH>
          <wp:positionV relativeFrom="paragraph">
            <wp:posOffset>-412750</wp:posOffset>
          </wp:positionV>
          <wp:extent cx="2124364" cy="965735"/>
          <wp:effectExtent l="0" t="0" r="0" b="6350"/>
          <wp:wrapNone/>
          <wp:docPr id="19" name="Image 7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FDE4667F-F89C-88E9-4369-7A251F422E2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FDE4667F-F89C-88E9-4369-7A251F422E2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4364" cy="965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87CB9" w14:textId="77777777" w:rsidR="00C14E8C" w:rsidRDefault="00C14E8C" w:rsidP="00C14E8C">
    <w:pPr>
      <w:pStyle w:val="En-tte"/>
    </w:pPr>
    <w:r w:rsidRPr="007F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42A4976" wp14:editId="155130DA">
              <wp:simplePos x="0" y="0"/>
              <wp:positionH relativeFrom="column">
                <wp:posOffset>2828925</wp:posOffset>
              </wp:positionH>
              <wp:positionV relativeFrom="paragraph">
                <wp:posOffset>-468630</wp:posOffset>
              </wp:positionV>
              <wp:extent cx="3853815" cy="1249045"/>
              <wp:effectExtent l="76200" t="38100" r="13335" b="65405"/>
              <wp:wrapNone/>
              <wp:docPr id="20" name="Forme libre : Form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3815" cy="1249045"/>
                      </a:xfrm>
                      <a:custGeom>
                        <a:avLst/>
                        <a:gdLst>
                          <a:gd name="connsiteX0" fmla="*/ 3429208 w 3436678"/>
                          <a:gd name="connsiteY0" fmla="*/ 12451 h 896496"/>
                          <a:gd name="connsiteX1" fmla="*/ 3429208 w 3436678"/>
                          <a:gd name="connsiteY1" fmla="*/ 889026 h 896496"/>
                          <a:gd name="connsiteX2" fmla="*/ 497239 w 3436678"/>
                          <a:gd name="connsiteY2" fmla="*/ 889026 h 896496"/>
                          <a:gd name="connsiteX3" fmla="*/ 12452 w 3436678"/>
                          <a:gd name="connsiteY3" fmla="*/ 12451 h 89649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3436678" h="896496">
                            <a:moveTo>
                              <a:pt x="3429208" y="12451"/>
                            </a:moveTo>
                            <a:lnTo>
                              <a:pt x="3429208" y="889026"/>
                            </a:lnTo>
                            <a:lnTo>
                              <a:pt x="497239" y="889026"/>
                            </a:lnTo>
                            <a:lnTo>
                              <a:pt x="12452" y="12451"/>
                            </a:lnTo>
                            <a:close/>
                          </a:path>
                        </a:pathLst>
                      </a:custGeom>
                      <a:solidFill>
                        <a:srgbClr val="00548C"/>
                      </a:solidFill>
                      <a:ln w="9525" cap="flat">
                        <a:noFill/>
                        <a:prstDash val="solid"/>
                        <a:miter/>
                      </a:ln>
                      <a:effectLst>
                        <a:outerShdw blurRad="50800" dist="38100" dir="10800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7332A6" id="Forme libre : Forme 23" o:spid="_x0000_s1026" style="position:absolute;margin-left:222.75pt;margin-top:-36.9pt;width:303.45pt;height:98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36678,89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" path="m3429208,12451r,876575l497239,889026,12452,12451r3416756,xe" fillcolor="#00548c" stroked="f">
              <v:stroke joinstyle="miter"/>
              <v:shadow on="t" color="black" opacity="26214f" origin=".5" offset="-3pt,0"/>
              <v:path arrowok="t" o:connecttype="custom" o:connectlocs="3845438,17347;3845438,1238637;557593,1238637;13963,17347" o:connectangles="0,0,0,0"/>
            </v:shape>
          </w:pict>
        </mc:Fallback>
      </mc:AlternateContent>
    </w:r>
    <w:r w:rsidRPr="007F6353">
      <w:rPr>
        <w:noProof/>
      </w:rPr>
      <w:drawing>
        <wp:anchor distT="0" distB="0" distL="114300" distR="114300" simplePos="0" relativeHeight="251696128" behindDoc="0" locked="0" layoutInCell="1" allowOverlap="1" wp14:anchorId="66CBCDC5" wp14:editId="33A1EFB6">
          <wp:simplePos x="0" y="0"/>
          <wp:positionH relativeFrom="column">
            <wp:posOffset>3924300</wp:posOffset>
          </wp:positionH>
          <wp:positionV relativeFrom="paragraph">
            <wp:posOffset>-365125</wp:posOffset>
          </wp:positionV>
          <wp:extent cx="2124364" cy="965735"/>
          <wp:effectExtent l="0" t="0" r="0" b="6350"/>
          <wp:wrapNone/>
          <wp:docPr id="26" name="Image 7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FDE4667F-F89C-88E9-4369-7A251F422E2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FDE4667F-F89C-88E9-4369-7A251F422E2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4364" cy="965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fr-CA" w:bidi="fr-FR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675D73B" wp14:editId="51CEE287">
              <wp:simplePos x="0" y="0"/>
              <wp:positionH relativeFrom="column">
                <wp:posOffset>-194945</wp:posOffset>
              </wp:positionH>
              <wp:positionV relativeFrom="paragraph">
                <wp:posOffset>238760</wp:posOffset>
              </wp:positionV>
              <wp:extent cx="2228850" cy="323850"/>
              <wp:effectExtent l="0" t="0" r="0" b="0"/>
              <wp:wrapNone/>
              <wp:docPr id="21" name="Zone de text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8850" cy="323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8681D9" w14:textId="77777777" w:rsidR="00C14E8C" w:rsidRPr="00F1588B" w:rsidRDefault="00C14E8C" w:rsidP="00C14E8C">
                          <w:pPr>
                            <w:rPr>
                              <w:color w:val="FFFFFF" w:themeColor="background1"/>
                            </w:rPr>
                          </w:pPr>
                          <w:r w:rsidRPr="00F1588B">
                            <w:rPr>
                              <w:color w:val="FFFFFF" w:themeColor="background1"/>
                            </w:rPr>
                            <w:t>Lieu :</w:t>
                          </w:r>
                          <w:r>
                            <w:t xml:space="preserve"> </w:t>
                          </w:r>
                          <w:sdt>
                            <w:sdtPr>
                              <w:rPr>
                                <w:rStyle w:val="Entte"/>
                              </w:rPr>
                              <w:alias w:val="Lieu"/>
                              <w:tag w:val="Lieu"/>
                              <w:id w:val="-1182971132"/>
                              <w:placeholder>
                                <w:docPart w:val="CACABC9C34AC4F7F90D35874A9B4B960"/>
                              </w:placeholder>
                              <w:showingPlcHdr/>
                              <w:comboBox>
                                <w:listItem w:displayText="Discord" w:value="Discord"/>
                                <w:listItem w:displayText="Teams" w:value="Teams"/>
                                <w:listItem w:displayText="Présentiel DTRE" w:value="Présentiel DTRE"/>
                                <w:listItem w:displayText="Présentiel" w:value="Présentiel"/>
                              </w:comboBox>
                            </w:sdtPr>
                            <w:sdtEndPr>
                              <w:rPr>
                                <w:rStyle w:val="Policepardfaut"/>
                                <w:color w:val="4A4A49"/>
                              </w:rPr>
                            </w:sdtEndPr>
                            <w:sdtContent>
                              <w:r w:rsidRPr="00F1588B">
                                <w:rPr>
                                  <w:color w:val="FFFFFF" w:themeColor="background1"/>
                                </w:rPr>
                                <w:t>[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Lieu]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75D73B" id="_x0000_t202" coordsize="21600,21600" o:spt="202" path="m,l,21600r21600,l21600,xe">
              <v:stroke joinstyle="miter"/>
              <v:path gradientshapeok="t" o:connecttype="rect"/>
            </v:shapetype>
            <v:shape id="Zone de texte 21" o:spid="_x0000_s1026" type="#_x0000_t202" style="position:absolute;left:0;text-align:left;margin-left:-15.35pt;margin-top:18.8pt;width:175.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" filled="f" stroked="f" strokeweight=".5pt">
              <v:textbox>
                <w:txbxContent>
                  <w:p w14:paraId="0B8681D9" w14:textId="77777777" w:rsidR="00C14E8C" w:rsidRPr="00F1588B" w:rsidRDefault="00C14E8C" w:rsidP="00C14E8C">
                    <w:pPr>
                      <w:rPr>
                        <w:color w:val="FFFFFF" w:themeColor="background1"/>
                      </w:rPr>
                    </w:pPr>
                    <w:r w:rsidRPr="00F1588B">
                      <w:rPr>
                        <w:color w:val="FFFFFF" w:themeColor="background1"/>
                      </w:rPr>
                      <w:t>Lieu :</w:t>
                    </w:r>
                    <w:r>
                      <w:t xml:space="preserve"> </w:t>
                    </w:r>
                    <w:sdt>
                      <w:sdtPr>
                        <w:rPr>
                          <w:rStyle w:val="Entte"/>
                        </w:rPr>
                        <w:alias w:val="Lieu"/>
                        <w:tag w:val="Lieu"/>
                        <w:id w:val="-1182971132"/>
                        <w:placeholder>
                          <w:docPart w:val="CACABC9C34AC4F7F90D35874A9B4B960"/>
                        </w:placeholder>
                        <w:showingPlcHdr/>
                        <w:comboBox>
                          <w:listItem w:displayText="Discord" w:value="Discord"/>
                          <w:listItem w:displayText="Teams" w:value="Teams"/>
                          <w:listItem w:displayText="Présentiel DTRE" w:value="Présentiel DTRE"/>
                          <w:listItem w:displayText="Présentiel" w:value="Présentiel"/>
                        </w:comboBox>
                      </w:sdtPr>
                      <w:sdtEndPr>
                        <w:rPr>
                          <w:rStyle w:val="Policepardfaut"/>
                          <w:color w:val="4A4A49"/>
                        </w:rPr>
                      </w:sdtEndPr>
                      <w:sdtContent>
                        <w:r w:rsidRPr="00F1588B">
                          <w:rPr>
                            <w:color w:val="FFFFFF" w:themeColor="background1"/>
                          </w:rPr>
                          <w:t>[</w:t>
                        </w:r>
                        <w:r>
                          <w:rPr>
                            <w:color w:val="FFFFFF" w:themeColor="background1"/>
                          </w:rPr>
                          <w:t>Lieu]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  <w:r>
      <w:rPr>
        <w:noProof/>
        <w:lang w:val="fr-CA" w:bidi="fr-F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08D524B2" wp14:editId="73ED775C">
              <wp:simplePos x="0" y="0"/>
              <wp:positionH relativeFrom="column">
                <wp:posOffset>-194945</wp:posOffset>
              </wp:positionH>
              <wp:positionV relativeFrom="paragraph">
                <wp:posOffset>551180</wp:posOffset>
              </wp:positionV>
              <wp:extent cx="2066925" cy="311785"/>
              <wp:effectExtent l="0" t="0" r="0" b="0"/>
              <wp:wrapNone/>
              <wp:docPr id="22" name="Zone de text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6925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BB971D5" w14:textId="77777777" w:rsidR="00C14E8C" w:rsidRPr="00F1588B" w:rsidRDefault="00C14E8C" w:rsidP="00C14E8C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Date :</w:t>
                          </w:r>
                          <w:r w:rsidRPr="00F1588B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Style w:val="Entte"/>
                              </w:rPr>
                              <w:alias w:val="Date"/>
                              <w:tag w:val="Date"/>
                              <w:id w:val="-316349857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rStyle w:val="Policepardfaut"/>
                                <w:color w:val="4A4A49"/>
                              </w:rPr>
                            </w:sdtEndPr>
                            <w:sdtContent>
                              <w:r w:rsidRPr="00F1588B">
                                <w:rPr>
                                  <w:rStyle w:val="Textedelespacerserv"/>
                                  <w:color w:val="FFFFFF" w:themeColor="background1"/>
                                </w:rPr>
                                <w:t>[date de début]</w:t>
                              </w:r>
                            </w:sdtContent>
                          </w:sdt>
                          <w:r>
                            <w:rPr>
                              <w:color w:val="FFFFFF" w:themeColor="background1"/>
                            </w:rPr>
                            <w:t> 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D524B2" id="Zone de texte 22" o:spid="_x0000_s1027" type="#_x0000_t202" style="position:absolute;left:0;text-align:left;margin-left:-15.35pt;margin-top:43.4pt;width:162.75pt;height:24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imGwIAADM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" filled="f" stroked="f" strokeweight=".5pt">
              <v:textbox>
                <w:txbxContent>
                  <w:p w14:paraId="4BB971D5" w14:textId="77777777" w:rsidR="00C14E8C" w:rsidRPr="00F1588B" w:rsidRDefault="00C14E8C" w:rsidP="00C14E8C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Date :</w:t>
                    </w:r>
                    <w:r w:rsidRPr="00F1588B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rStyle w:val="Entte"/>
                        </w:rPr>
                        <w:alias w:val="Date"/>
                        <w:tag w:val="Date"/>
                        <w:id w:val="-316349857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>
                        <w:rPr>
                          <w:rStyle w:val="Policepardfaut"/>
                          <w:color w:val="4A4A49"/>
                        </w:rPr>
                      </w:sdtEndPr>
                      <w:sdtContent>
                        <w:r w:rsidRPr="00F1588B">
                          <w:rPr>
                            <w:rStyle w:val="Textedelespacerserv"/>
                            <w:color w:val="FFFFFF" w:themeColor="background1"/>
                          </w:rPr>
                          <w:t>[date de début]</w:t>
                        </w:r>
                      </w:sdtContent>
                    </w:sdt>
                    <w:r>
                      <w:rPr>
                        <w:color w:val="FFFFFF" w:themeColor="background1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fr-CA" w:bidi="fr-FR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808F530" wp14:editId="0AB31A84">
              <wp:simplePos x="0" y="0"/>
              <wp:positionH relativeFrom="column">
                <wp:posOffset>-194945</wp:posOffset>
              </wp:positionH>
              <wp:positionV relativeFrom="paragraph">
                <wp:posOffset>845820</wp:posOffset>
              </wp:positionV>
              <wp:extent cx="2628900" cy="586740"/>
              <wp:effectExtent l="0" t="0" r="0" b="3810"/>
              <wp:wrapNone/>
              <wp:docPr id="23" name="Zone de text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28900" cy="5867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21630C" w14:textId="77777777" w:rsidR="00C14E8C" w:rsidRDefault="00C14E8C" w:rsidP="00C14E8C">
                          <w:pPr>
                            <w:spacing w:after="0"/>
                            <w:rPr>
                              <w:color w:val="FFFFFF" w:themeColor="background1"/>
                            </w:rPr>
                          </w:pPr>
                          <w:r w:rsidRPr="00F1588B">
                            <w:rPr>
                              <w:color w:val="FFFFFF" w:themeColor="background1"/>
                            </w:rPr>
                            <w:t>Heure de début :</w:t>
                          </w:r>
                          <w:r>
                            <w:t> </w:t>
                          </w:r>
                          <w:sdt>
                            <w:sdtPr>
                              <w:rPr>
                                <w:rStyle w:val="Entte"/>
                              </w:rPr>
                              <w:alias w:val="Heure"/>
                              <w:tag w:val="Heure"/>
                              <w:id w:val="751544191"/>
                              <w:showingPlcHdr/>
                              <w:date>
                                <w:dateFormat w:val="HH:mm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rStyle w:val="Policepardfaut"/>
                                <w:color w:val="4A4A49"/>
                              </w:rPr>
                            </w:sdtEndPr>
                            <w:sdtContent>
                              <w:r w:rsidRPr="00F1588B">
                                <w:rPr>
                                  <w:color w:val="FFFFFF" w:themeColor="background1"/>
                                </w:rPr>
                                <w:t>[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Début]</w:t>
                              </w:r>
                            </w:sdtContent>
                          </w:sdt>
                        </w:p>
                        <w:p w14:paraId="71E19A59" w14:textId="77777777" w:rsidR="00C14E8C" w:rsidRPr="00F1588B" w:rsidRDefault="00C14E8C" w:rsidP="00C14E8C">
                          <w:pPr>
                            <w:spacing w:after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Heure de fin :</w:t>
                          </w:r>
                          <w:r w:rsidRPr="003D27AC">
                            <w:t xml:space="preserve"> </w:t>
                          </w:r>
                          <w:sdt>
                            <w:sdtPr>
                              <w:rPr>
                                <w:rStyle w:val="Entte"/>
                              </w:rPr>
                              <w:alias w:val="Heure"/>
                              <w:tag w:val="Heure"/>
                              <w:id w:val="308060957"/>
                              <w:showingPlcHdr/>
                              <w:date>
                                <w:dateFormat w:val="HH:mm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rStyle w:val="Policepardfaut"/>
                                <w:color w:val="4A4A49"/>
                              </w:rPr>
                            </w:sdtEndPr>
                            <w:sdtContent>
                              <w:r w:rsidRPr="00F1588B">
                                <w:rPr>
                                  <w:color w:val="FFFFFF" w:themeColor="background1"/>
                                </w:rPr>
                                <w:t>[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Fin]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08F530" id="Zone de texte 23" o:spid="_x0000_s1028" type="#_x0000_t202" style="position:absolute;left:0;text-align:left;margin-left:-15.35pt;margin-top:66.6pt;width:207pt;height:46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" filled="f" stroked="f" strokeweight=".5pt">
              <v:textbox>
                <w:txbxContent>
                  <w:p w14:paraId="4E21630C" w14:textId="77777777" w:rsidR="00C14E8C" w:rsidRDefault="00C14E8C" w:rsidP="00C14E8C">
                    <w:pPr>
                      <w:spacing w:after="0"/>
                      <w:rPr>
                        <w:color w:val="FFFFFF" w:themeColor="background1"/>
                      </w:rPr>
                    </w:pPr>
                    <w:r w:rsidRPr="00F1588B">
                      <w:rPr>
                        <w:color w:val="FFFFFF" w:themeColor="background1"/>
                      </w:rPr>
                      <w:t>Heure de début :</w:t>
                    </w:r>
                    <w:r>
                      <w:t> </w:t>
                    </w:r>
                    <w:sdt>
                      <w:sdtPr>
                        <w:rPr>
                          <w:rStyle w:val="Entte"/>
                        </w:rPr>
                        <w:alias w:val="Heure"/>
                        <w:tag w:val="Heure"/>
                        <w:id w:val="751544191"/>
                        <w:showingPlcHdr/>
                        <w:date>
                          <w:dateFormat w:val="HH:mm"/>
                          <w:lid w:val="fr-FR"/>
                          <w:storeMappedDataAs w:val="dateTime"/>
                          <w:calendar w:val="gregorian"/>
                        </w:date>
                      </w:sdtPr>
                      <w:sdtEndPr>
                        <w:rPr>
                          <w:rStyle w:val="Policepardfaut"/>
                          <w:color w:val="4A4A49"/>
                        </w:rPr>
                      </w:sdtEndPr>
                      <w:sdtContent>
                        <w:r w:rsidRPr="00F1588B">
                          <w:rPr>
                            <w:color w:val="FFFFFF" w:themeColor="background1"/>
                          </w:rPr>
                          <w:t>[</w:t>
                        </w:r>
                        <w:r>
                          <w:rPr>
                            <w:color w:val="FFFFFF" w:themeColor="background1"/>
                          </w:rPr>
                          <w:t>Début]</w:t>
                        </w:r>
                      </w:sdtContent>
                    </w:sdt>
                  </w:p>
                  <w:p w14:paraId="71E19A59" w14:textId="77777777" w:rsidR="00C14E8C" w:rsidRPr="00F1588B" w:rsidRDefault="00C14E8C" w:rsidP="00C14E8C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Heure de fin :</w:t>
                    </w:r>
                    <w:r w:rsidRPr="003D27AC">
                      <w:t xml:space="preserve"> </w:t>
                    </w:r>
                    <w:sdt>
                      <w:sdtPr>
                        <w:rPr>
                          <w:rStyle w:val="Entte"/>
                        </w:rPr>
                        <w:alias w:val="Heure"/>
                        <w:tag w:val="Heure"/>
                        <w:id w:val="308060957"/>
                        <w:showingPlcHdr/>
                        <w:date>
                          <w:dateFormat w:val="HH:mm"/>
                          <w:lid w:val="fr-FR"/>
                          <w:storeMappedDataAs w:val="dateTime"/>
                          <w:calendar w:val="gregorian"/>
                        </w:date>
                      </w:sdtPr>
                      <w:sdtEndPr>
                        <w:rPr>
                          <w:rStyle w:val="Policepardfaut"/>
                          <w:color w:val="4A4A49"/>
                        </w:rPr>
                      </w:sdtEndPr>
                      <w:sdtContent>
                        <w:r w:rsidRPr="00F1588B">
                          <w:rPr>
                            <w:color w:val="FFFFFF" w:themeColor="background1"/>
                          </w:rPr>
                          <w:t>[</w:t>
                        </w:r>
                        <w:r>
                          <w:rPr>
                            <w:color w:val="FFFFFF" w:themeColor="background1"/>
                          </w:rPr>
                          <w:t>Fin]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  <w:r w:rsidRPr="00B03364">
      <w:rPr>
        <w:noProof/>
        <w:lang w:val="fr-CA" w:bidi="fr-FR"/>
      </w:rPr>
      <w:drawing>
        <wp:anchor distT="0" distB="0" distL="114300" distR="114300" simplePos="0" relativeHeight="251691008" behindDoc="0" locked="0" layoutInCell="1" allowOverlap="1" wp14:anchorId="140CF8F9" wp14:editId="50B812B7">
          <wp:simplePos x="0" y="0"/>
          <wp:positionH relativeFrom="column">
            <wp:posOffset>-505460</wp:posOffset>
          </wp:positionH>
          <wp:positionV relativeFrom="paragraph">
            <wp:posOffset>923925</wp:posOffset>
          </wp:positionV>
          <wp:extent cx="257175" cy="257175"/>
          <wp:effectExtent l="0" t="0" r="0" b="9525"/>
          <wp:wrapNone/>
          <wp:docPr id="27" name="Graphisme 35" descr="Chronomèt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Chronomètre.svg"/>
                  <pic:cNvPicPr/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175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03364">
      <w:rPr>
        <w:noProof/>
        <w:lang w:val="fr-CA" w:bidi="fr-FR"/>
      </w:rPr>
      <w:drawing>
        <wp:anchor distT="0" distB="0" distL="114300" distR="114300" simplePos="0" relativeHeight="251689984" behindDoc="0" locked="0" layoutInCell="1" allowOverlap="1" wp14:anchorId="40B2E167" wp14:editId="297E0DFA">
          <wp:simplePos x="0" y="0"/>
          <wp:positionH relativeFrom="column">
            <wp:posOffset>-502920</wp:posOffset>
          </wp:positionH>
          <wp:positionV relativeFrom="paragraph">
            <wp:posOffset>546100</wp:posOffset>
          </wp:positionV>
          <wp:extent cx="228600" cy="228600"/>
          <wp:effectExtent l="0" t="0" r="0" b="0"/>
          <wp:wrapNone/>
          <wp:docPr id="28" name="Graphisme 34" descr="Calendrier quotidi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CalendrierQuotidien.sv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03364">
      <w:rPr>
        <w:noProof/>
        <w:lang w:val="fr-CA" w:bidi="fr-FR"/>
      </w:rPr>
      <w:drawing>
        <wp:anchor distT="0" distB="0" distL="114300" distR="114300" simplePos="0" relativeHeight="251688960" behindDoc="0" locked="0" layoutInCell="1" allowOverlap="1" wp14:anchorId="63EAF653" wp14:editId="47F8CB6F">
          <wp:simplePos x="0" y="0"/>
          <wp:positionH relativeFrom="column">
            <wp:posOffset>-504190</wp:posOffset>
          </wp:positionH>
          <wp:positionV relativeFrom="paragraph">
            <wp:posOffset>229235</wp:posOffset>
          </wp:positionV>
          <wp:extent cx="250190" cy="250190"/>
          <wp:effectExtent l="0" t="0" r="0" b="0"/>
          <wp:wrapNone/>
          <wp:docPr id="29" name="Graphisme 33" descr="À domici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ccueil.sv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190" cy="250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EA12FC7" wp14:editId="78B29F96">
              <wp:simplePos x="0" y="0"/>
              <wp:positionH relativeFrom="column">
                <wp:posOffset>-928370</wp:posOffset>
              </wp:positionH>
              <wp:positionV relativeFrom="paragraph">
                <wp:posOffset>140970</wp:posOffset>
              </wp:positionV>
              <wp:extent cx="3907155" cy="1177290"/>
              <wp:effectExtent l="19050" t="76200" r="74295" b="22860"/>
              <wp:wrapNone/>
              <wp:docPr id="25" name="Forme libre : Form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07155" cy="1177290"/>
                      </a:xfrm>
                      <a:custGeom>
                        <a:avLst/>
                        <a:gdLst>
                          <a:gd name="connsiteX0" fmla="*/ 12452 w 3519690"/>
                          <a:gd name="connsiteY0" fmla="*/ 890686 h 896496"/>
                          <a:gd name="connsiteX1" fmla="*/ 12452 w 3519690"/>
                          <a:gd name="connsiteY1" fmla="*/ 12451 h 896496"/>
                          <a:gd name="connsiteX2" fmla="*/ 3030752 w 3519690"/>
                          <a:gd name="connsiteY2" fmla="*/ 12451 h 896496"/>
                          <a:gd name="connsiteX3" fmla="*/ 3515540 w 3519690"/>
                          <a:gd name="connsiteY3" fmla="*/ 890686 h 89649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3519690" h="896496">
                            <a:moveTo>
                              <a:pt x="12452" y="890686"/>
                            </a:moveTo>
                            <a:lnTo>
                              <a:pt x="12452" y="12451"/>
                            </a:lnTo>
                            <a:lnTo>
                              <a:pt x="3030752" y="12451"/>
                            </a:lnTo>
                            <a:lnTo>
                              <a:pt x="3515540" y="890686"/>
                            </a:lnTo>
                            <a:close/>
                          </a:path>
                        </a:pathLst>
                      </a:custGeom>
                      <a:solidFill>
                        <a:srgbClr val="00548C"/>
                      </a:solidFill>
                      <a:ln w="9525" cap="flat">
                        <a:noFill/>
                        <a:prstDash val="solid"/>
                        <a:miter/>
                      </a:ln>
                      <a:effectLst>
                        <a:outerShdw blurRad="50800" dist="38100" dir="18900000" algn="b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28F8F7" id="Forme libre : Forme 24" o:spid="_x0000_s1026" style="position:absolute;margin-left:-73.1pt;margin-top:11.1pt;width:307.65pt;height:92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519690,89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" path="m12452,890686r,-878235l3030752,12451r484788,878235l12452,890686xe" fillcolor="#00548c" stroked="f">
              <v:stroke joinstyle="miter"/>
              <v:shadow on="t" color="black" opacity="26214f" origin="-.5,.5" offset=".74836mm,-.74836mm"/>
              <v:path arrowok="t" o:connecttype="custom" o:connectlocs="13823,1169660;13823,16351;3364392,16351;3902548,1169660" o:connectangles="0,0,0,0"/>
            </v:shape>
          </w:pict>
        </mc:Fallback>
      </mc:AlternateContent>
    </w:r>
  </w:p>
  <w:p w14:paraId="13359994" w14:textId="77777777" w:rsidR="00C14E8C" w:rsidRDefault="00C14E8C" w:rsidP="00C14E8C">
    <w:pPr>
      <w:pStyle w:val="En-tte"/>
    </w:pPr>
    <w:r w:rsidRPr="007F6353">
      <w:rPr>
        <w:noProof/>
      </w:rPr>
      <w:drawing>
        <wp:anchor distT="0" distB="0" distL="114300" distR="114300" simplePos="0" relativeHeight="251686912" behindDoc="0" locked="0" layoutInCell="1" allowOverlap="1" wp14:anchorId="77A12377" wp14:editId="7BDA94AC">
          <wp:simplePos x="0" y="0"/>
          <wp:positionH relativeFrom="column">
            <wp:posOffset>4078605</wp:posOffset>
          </wp:positionH>
          <wp:positionV relativeFrom="paragraph">
            <wp:posOffset>-412750</wp:posOffset>
          </wp:positionV>
          <wp:extent cx="2124364" cy="965735"/>
          <wp:effectExtent l="0" t="0" r="0" b="6350"/>
          <wp:wrapNone/>
          <wp:docPr id="30" name="Image 7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FDE4667F-F89C-88E9-4369-7A251F422E2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FDE4667F-F89C-88E9-4369-7A251F422E2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4364" cy="965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A518A7A" w14:textId="77777777" w:rsidR="00C14E8C" w:rsidRDefault="00C14E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722FA0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976852"/>
    <w:multiLevelType w:val="hybridMultilevel"/>
    <w:tmpl w:val="11C05C10"/>
    <w:lvl w:ilvl="0" w:tplc="C39A78A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939B8"/>
    <w:multiLevelType w:val="hybridMultilevel"/>
    <w:tmpl w:val="8F620C28"/>
    <w:lvl w:ilvl="0" w:tplc="040C0019">
      <w:start w:val="1"/>
      <w:numFmt w:val="lowerLetter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72C37B4"/>
    <w:multiLevelType w:val="hybridMultilevel"/>
    <w:tmpl w:val="EACAFA64"/>
    <w:lvl w:ilvl="0" w:tplc="F782C0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07BD7"/>
    <w:multiLevelType w:val="hybridMultilevel"/>
    <w:tmpl w:val="72E2C8B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4354B78"/>
    <w:multiLevelType w:val="hybridMultilevel"/>
    <w:tmpl w:val="75D4CEAA"/>
    <w:lvl w:ilvl="0" w:tplc="E84EB022">
      <w:numFmt w:val="bullet"/>
      <w:pStyle w:val="Paragraphedeliste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E2D7E"/>
    <w:multiLevelType w:val="hybridMultilevel"/>
    <w:tmpl w:val="620489A2"/>
    <w:lvl w:ilvl="0" w:tplc="097E996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56772"/>
    <w:multiLevelType w:val="multilevel"/>
    <w:tmpl w:val="4E88364C"/>
    <w:lvl w:ilvl="0">
      <w:start w:val="1"/>
      <w:numFmt w:val="upperRoman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8" w15:restartNumberingAfterBreak="0">
    <w:nsid w:val="4917326F"/>
    <w:multiLevelType w:val="hybridMultilevel"/>
    <w:tmpl w:val="785CEF46"/>
    <w:lvl w:ilvl="0" w:tplc="F364ED0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91"/>
    <w:rsid w:val="000811A5"/>
    <w:rsid w:val="00190AF6"/>
    <w:rsid w:val="002B0D80"/>
    <w:rsid w:val="00322B98"/>
    <w:rsid w:val="00372B09"/>
    <w:rsid w:val="003D27AC"/>
    <w:rsid w:val="00402BDE"/>
    <w:rsid w:val="005B65E7"/>
    <w:rsid w:val="0073630E"/>
    <w:rsid w:val="007B17F7"/>
    <w:rsid w:val="007C02F5"/>
    <w:rsid w:val="009066B7"/>
    <w:rsid w:val="00941991"/>
    <w:rsid w:val="0098620F"/>
    <w:rsid w:val="00A52C96"/>
    <w:rsid w:val="00B56FA2"/>
    <w:rsid w:val="00C14E8C"/>
    <w:rsid w:val="00D36A32"/>
    <w:rsid w:val="00DC0853"/>
    <w:rsid w:val="00DC43D6"/>
    <w:rsid w:val="00DE79AD"/>
    <w:rsid w:val="00E83294"/>
    <w:rsid w:val="00EB7D9E"/>
    <w:rsid w:val="00ED0BED"/>
    <w:rsid w:val="00F1588B"/>
    <w:rsid w:val="00F1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C8122E"/>
  <w15:chartTrackingRefBased/>
  <w15:docId w15:val="{BE2F3621-44B9-49C6-B9EA-A39FAE07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B98"/>
    <w:pPr>
      <w:jc w:val="both"/>
    </w:pPr>
    <w:rPr>
      <w:rFonts w:ascii="Roboto" w:hAnsi="Roboto"/>
      <w:color w:val="4A4A49"/>
      <w:sz w:val="24"/>
    </w:rPr>
  </w:style>
  <w:style w:type="paragraph" w:styleId="Titre1">
    <w:name w:val="heading 1"/>
    <w:aliases w:val="Niveau 1"/>
    <w:basedOn w:val="Normal"/>
    <w:next w:val="Normal"/>
    <w:link w:val="Titre1Car"/>
    <w:autoRedefine/>
    <w:uiPriority w:val="9"/>
    <w:qFormat/>
    <w:rsid w:val="00F17730"/>
    <w:pPr>
      <w:tabs>
        <w:tab w:val="left" w:pos="2552"/>
      </w:tabs>
      <w:outlineLvl w:val="0"/>
    </w:pPr>
    <w:rPr>
      <w:color w:val="0079B7"/>
      <w:sz w:val="28"/>
      <w:szCs w:val="28"/>
    </w:rPr>
  </w:style>
  <w:style w:type="paragraph" w:styleId="Titre2">
    <w:name w:val="heading 2"/>
    <w:aliases w:val="Niveau 2"/>
    <w:basedOn w:val="Normal"/>
    <w:next w:val="Normal"/>
    <w:link w:val="Titre2Car"/>
    <w:uiPriority w:val="9"/>
    <w:unhideWhenUsed/>
    <w:qFormat/>
    <w:rsid w:val="00B56FA2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color w:val="252223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rsid w:val="00B56F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E79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79AD"/>
  </w:style>
  <w:style w:type="paragraph" w:styleId="Pieddepage">
    <w:name w:val="footer"/>
    <w:basedOn w:val="Normal"/>
    <w:link w:val="PieddepageCar"/>
    <w:uiPriority w:val="99"/>
    <w:unhideWhenUsed/>
    <w:rsid w:val="00DE79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79AD"/>
  </w:style>
  <w:style w:type="character" w:styleId="Textedelespacerserv">
    <w:name w:val="Placeholder Text"/>
    <w:basedOn w:val="Policepardfaut"/>
    <w:uiPriority w:val="99"/>
    <w:semiHidden/>
    <w:rsid w:val="00A52C96"/>
    <w:rPr>
      <w:color w:val="808080"/>
    </w:rPr>
  </w:style>
  <w:style w:type="character" w:customStyle="1" w:styleId="Titre1Car">
    <w:name w:val="Titre 1 Car"/>
    <w:aliases w:val="Niveau 1 Car"/>
    <w:basedOn w:val="Policepardfaut"/>
    <w:link w:val="Titre1"/>
    <w:uiPriority w:val="9"/>
    <w:rsid w:val="00F17730"/>
    <w:rPr>
      <w:rFonts w:ascii="Roboto" w:hAnsi="Roboto"/>
      <w:color w:val="0079B7"/>
      <w:sz w:val="28"/>
      <w:szCs w:val="28"/>
    </w:rPr>
  </w:style>
  <w:style w:type="paragraph" w:customStyle="1" w:styleId="DTRE">
    <w:name w:val="DTRE"/>
    <w:basedOn w:val="Titre"/>
    <w:link w:val="DTRECar"/>
    <w:qFormat/>
    <w:rsid w:val="00B56FA2"/>
    <w:pPr>
      <w:tabs>
        <w:tab w:val="num" w:pos="360"/>
      </w:tabs>
      <w:spacing w:before="240"/>
      <w:ind w:left="360" w:hanging="360"/>
      <w:outlineLvl w:val="0"/>
    </w:pPr>
  </w:style>
  <w:style w:type="character" w:customStyle="1" w:styleId="DTRECar">
    <w:name w:val="DTRE Car"/>
    <w:basedOn w:val="TitreCar"/>
    <w:link w:val="DTRE"/>
    <w:rsid w:val="00B56FA2"/>
    <w:rPr>
      <w:rFonts w:ascii="Poppins" w:hAnsi="Poppins"/>
      <w:b/>
      <w:color w:val="345186"/>
      <w:spacing w:val="-10"/>
      <w:kern w:val="28"/>
      <w:sz w:val="48"/>
      <w:szCs w:val="56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D36A32"/>
    <w:pPr>
      <w:spacing w:line="240" w:lineRule="auto"/>
      <w:contextualSpacing/>
      <w:jc w:val="center"/>
    </w:pPr>
    <w:rPr>
      <w:rFonts w:ascii="Poppins" w:hAnsi="Poppins"/>
      <w:b/>
      <w:color w:val="345186"/>
      <w:spacing w:val="-10"/>
      <w:kern w:val="28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6A32"/>
    <w:rPr>
      <w:rFonts w:ascii="Poppins" w:hAnsi="Poppins"/>
      <w:b/>
      <w:color w:val="345186"/>
      <w:spacing w:val="-10"/>
      <w:kern w:val="28"/>
      <w:sz w:val="48"/>
      <w:szCs w:val="56"/>
    </w:rPr>
  </w:style>
  <w:style w:type="paragraph" w:customStyle="1" w:styleId="Niveau3">
    <w:name w:val="Niveau 3"/>
    <w:basedOn w:val="Titre3"/>
    <w:next w:val="Normal"/>
    <w:link w:val="Niveau3Car"/>
    <w:autoRedefine/>
    <w:qFormat/>
    <w:rsid w:val="00B56FA2"/>
    <w:pPr>
      <w:spacing w:before="240" w:after="240"/>
      <w:ind w:firstLine="708"/>
    </w:pPr>
    <w:rPr>
      <w:rFonts w:ascii="Roboto" w:hAnsi="Roboto"/>
      <w:b/>
      <w:color w:val="4A4A49"/>
    </w:rPr>
  </w:style>
  <w:style w:type="character" w:customStyle="1" w:styleId="Niveau3Car">
    <w:name w:val="Niveau 3 Car"/>
    <w:basedOn w:val="Titre3Car"/>
    <w:link w:val="Niveau3"/>
    <w:rsid w:val="00B56FA2"/>
    <w:rPr>
      <w:rFonts w:ascii="Roboto" w:eastAsiaTheme="majorEastAsia" w:hAnsi="Roboto" w:cstheme="majorBidi"/>
      <w:b/>
      <w:color w:val="4A4A49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B56F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umros">
    <w:name w:val="List Number"/>
    <w:basedOn w:val="Normal"/>
    <w:uiPriority w:val="12"/>
    <w:unhideWhenUsed/>
    <w:qFormat/>
    <w:rsid w:val="00B56FA2"/>
    <w:pPr>
      <w:numPr>
        <w:numId w:val="1"/>
      </w:numPr>
      <w:contextualSpacing/>
    </w:pPr>
  </w:style>
  <w:style w:type="character" w:customStyle="1" w:styleId="Titre2Car">
    <w:name w:val="Titre 2 Car"/>
    <w:aliases w:val="Niveau 2 Car"/>
    <w:basedOn w:val="Policepardfaut"/>
    <w:link w:val="Titre2"/>
    <w:uiPriority w:val="9"/>
    <w:rsid w:val="00B56FA2"/>
    <w:rPr>
      <w:rFonts w:ascii="Roboto" w:eastAsiaTheme="majorEastAsia" w:hAnsi="Roboto" w:cstheme="majorBidi"/>
      <w:b/>
      <w:color w:val="252223"/>
      <w:sz w:val="28"/>
      <w:szCs w:val="2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B56FA2"/>
    <w:pPr>
      <w:numPr>
        <w:ilvl w:val="1"/>
      </w:numPr>
    </w:pPr>
    <w:rPr>
      <w:rFonts w:eastAsiaTheme="minorEastAsia"/>
      <w:color w:val="252223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B56FA2"/>
    <w:rPr>
      <w:rFonts w:ascii="Roboto" w:eastAsiaTheme="minorEastAsia" w:hAnsi="Roboto"/>
      <w:color w:val="252223"/>
      <w:spacing w:val="15"/>
      <w:sz w:val="36"/>
    </w:rPr>
  </w:style>
  <w:style w:type="paragraph" w:styleId="Paragraphedeliste">
    <w:name w:val="List Paragraph"/>
    <w:aliases w:val="Accentuation 1"/>
    <w:basedOn w:val="Normal"/>
    <w:autoRedefine/>
    <w:uiPriority w:val="34"/>
    <w:qFormat/>
    <w:rsid w:val="000811A5"/>
    <w:pPr>
      <w:numPr>
        <w:numId w:val="5"/>
      </w:numPr>
      <w:spacing w:after="0" w:line="240" w:lineRule="auto"/>
      <w:contextualSpacing/>
    </w:pPr>
    <w:rPr>
      <w:color w:val="252223"/>
    </w:rPr>
  </w:style>
  <w:style w:type="paragraph" w:styleId="Citation">
    <w:name w:val="Quote"/>
    <w:basedOn w:val="Normal"/>
    <w:next w:val="Normal"/>
    <w:link w:val="CitationCar"/>
    <w:uiPriority w:val="29"/>
    <w:qFormat/>
    <w:rsid w:val="00B56FA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56FA2"/>
    <w:rPr>
      <w:rFonts w:ascii="Roboto" w:hAnsi="Roboto"/>
      <w:i/>
      <w:iCs/>
      <w:color w:val="404040" w:themeColor="text1" w:themeTint="BF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77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79B7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7730"/>
    <w:rPr>
      <w:rFonts w:ascii="Roboto" w:hAnsi="Roboto"/>
      <w:i/>
      <w:iCs/>
      <w:color w:val="0079B7"/>
      <w:sz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56FA2"/>
    <w:pPr>
      <w:keepNext/>
      <w:keepLines/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fr-FR"/>
    </w:rPr>
  </w:style>
  <w:style w:type="paragraph" w:styleId="Listenumros2">
    <w:name w:val="List Number 2"/>
    <w:basedOn w:val="Normal"/>
    <w:uiPriority w:val="12"/>
    <w:unhideWhenUsed/>
    <w:qFormat/>
    <w:rsid w:val="0073630E"/>
    <w:pPr>
      <w:spacing w:after="200" w:line="276" w:lineRule="auto"/>
      <w:ind w:left="720" w:hanging="588"/>
      <w:jc w:val="left"/>
    </w:pPr>
    <w:rPr>
      <w:rFonts w:asciiTheme="minorHAnsi" w:eastAsia="Times New Roman" w:hAnsiTheme="minorHAnsi" w:cs="Times New Roman"/>
      <w:color w:val="auto"/>
      <w:szCs w:val="24"/>
    </w:rPr>
  </w:style>
  <w:style w:type="character" w:customStyle="1" w:styleId="Entte">
    <w:name w:val="Entête"/>
    <w:basedOn w:val="Policepardfaut"/>
    <w:uiPriority w:val="1"/>
    <w:rsid w:val="00190AF6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sv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one\Desktop\DTRE\CDFR\Mod&#232;le%20compte%20rendu-Ordre%20du%20jou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56B0562F974297A2757EBA17555B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65979A-9532-4080-8C7F-4E3691452AFB}"/>
      </w:docPartPr>
      <w:docPartBody>
        <w:p w:rsidR="00AE2D9F" w:rsidRDefault="00FA0656">
          <w:pPr>
            <w:pStyle w:val="5456B0562F974297A2757EBA17555B14"/>
          </w:pPr>
          <w:r w:rsidRPr="00D36A32">
            <w:rPr>
              <w:rStyle w:val="DTRECar"/>
            </w:rPr>
            <w:t>[Type de document]</w:t>
          </w:r>
        </w:p>
      </w:docPartBody>
    </w:docPart>
    <w:docPart>
      <w:docPartPr>
        <w:name w:val="D1D04F44DBC642C29C07CFCE9B53C7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759F3A-3E32-4108-BC22-83B5371D9069}"/>
      </w:docPartPr>
      <w:docPartBody>
        <w:p w:rsidR="00AE2D9F" w:rsidRDefault="00FA0656">
          <w:pPr>
            <w:pStyle w:val="D1D04F44DBC642C29C07CFCE9B53C7E4"/>
          </w:pPr>
          <w:r w:rsidRPr="00D36A32">
            <w:t>[Organisateur]</w:t>
          </w:r>
        </w:p>
      </w:docPartBody>
    </w:docPart>
    <w:docPart>
      <w:docPartPr>
        <w:name w:val="F70D7FC8BAFE4C1EB9D8A8ADBE3ED9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8FCA05-1ECD-4336-92C8-5F90353F597C}"/>
      </w:docPartPr>
      <w:docPartBody>
        <w:p w:rsidR="00AE2D9F" w:rsidRDefault="00FA0656">
          <w:pPr>
            <w:pStyle w:val="F70D7FC8BAFE4C1EB9D8A8ADBE3ED9E5"/>
          </w:pPr>
          <w:r w:rsidRPr="00D36A32">
            <w:t>[Objet de la réunion]</w:t>
          </w:r>
        </w:p>
      </w:docPartBody>
    </w:docPart>
    <w:docPart>
      <w:docPartPr>
        <w:name w:val="26AF24B4E7834990998463BA9B571B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17A82A-70E6-44DB-B1D6-BDF6A710E665}"/>
      </w:docPartPr>
      <w:docPartBody>
        <w:p w:rsidR="00AE2D9F" w:rsidRDefault="00FA0656">
          <w:pPr>
            <w:pStyle w:val="26AF24B4E7834990998463BA9B571B96"/>
          </w:pPr>
          <w:r w:rsidRPr="00D36A32">
            <w:t>[Votre suiveur]</w:t>
          </w:r>
        </w:p>
      </w:docPartBody>
    </w:docPart>
    <w:docPart>
      <w:docPartPr>
        <w:name w:val="7262A769500744CC9996C67103E2B0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0E0CC1-7C1C-4212-BDBA-210AD3BE01E4}"/>
      </w:docPartPr>
      <w:docPartBody>
        <w:p w:rsidR="00AE2D9F" w:rsidRDefault="00FA0656">
          <w:pPr>
            <w:pStyle w:val="7262A769500744CC9996C67103E2B056"/>
          </w:pPr>
          <w:r w:rsidRPr="000811A5">
            <w:t>[Membre]</w:t>
          </w:r>
        </w:p>
      </w:docPartBody>
    </w:docPart>
    <w:docPart>
      <w:docPartPr>
        <w:name w:val="F2C5EC13F0244006B8571F9CBE4C06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48ABE9-E252-4EC9-B680-F47AD9B5BB25}"/>
      </w:docPartPr>
      <w:docPartBody>
        <w:p w:rsidR="00AE2D9F" w:rsidRDefault="00FA0656">
          <w:pPr>
            <w:pStyle w:val="F2C5EC13F0244006B8571F9CBE4C0636"/>
          </w:pPr>
          <w:r w:rsidRPr="000811A5">
            <w:t>[Membre]</w:t>
          </w:r>
        </w:p>
      </w:docPartBody>
    </w:docPart>
    <w:docPart>
      <w:docPartPr>
        <w:name w:val="97F5B842398A4A0EA0C4637804AF1B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BBA4C5-5D86-4A50-B1E6-C42EC75B69D6}"/>
      </w:docPartPr>
      <w:docPartBody>
        <w:p w:rsidR="00AE2D9F" w:rsidRDefault="00FA0656">
          <w:pPr>
            <w:pStyle w:val="97F5B842398A4A0EA0C4637804AF1B1B"/>
          </w:pPr>
          <w:r w:rsidRPr="000811A5">
            <w:t>[Membre]</w:t>
          </w:r>
        </w:p>
      </w:docPartBody>
    </w:docPart>
    <w:docPart>
      <w:docPartPr>
        <w:name w:val="16082F17DEAD46B48E7DFF1A81E927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7569CB-BBF7-42F0-8AD4-30CEADEA4F9A}"/>
      </w:docPartPr>
      <w:docPartBody>
        <w:p w:rsidR="00AE2D9F" w:rsidRDefault="00FA0656">
          <w:pPr>
            <w:pStyle w:val="16082F17DEAD46B48E7DFF1A81E9279B"/>
          </w:pPr>
          <w:r w:rsidRPr="000811A5">
            <w:t>[Membre]</w:t>
          </w:r>
        </w:p>
      </w:docPartBody>
    </w:docPart>
    <w:docPart>
      <w:docPartPr>
        <w:name w:val="E8F7BCA918BC46E7BA80959944670B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597AB9-71D1-48F4-B2F3-71F2F239DE3C}"/>
      </w:docPartPr>
      <w:docPartBody>
        <w:p w:rsidR="00AE2D9F" w:rsidRDefault="00FA0656">
          <w:pPr>
            <w:pStyle w:val="E8F7BCA918BC46E7BA80959944670B2B"/>
          </w:pPr>
          <w:r w:rsidRPr="000811A5">
            <w:t>[Membre]</w:t>
          </w:r>
        </w:p>
      </w:docPartBody>
    </w:docPart>
    <w:docPart>
      <w:docPartPr>
        <w:name w:val="DB5EA8FF812D40F79741C9EC0F4A0A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565DF3-B106-4C77-8E4B-6C06F8FFE647}"/>
      </w:docPartPr>
      <w:docPartBody>
        <w:p w:rsidR="00AE2D9F" w:rsidRDefault="00FA0656">
          <w:pPr>
            <w:pStyle w:val="DB5EA8FF812D40F79741C9EC0F4A0A03"/>
          </w:pPr>
          <w:r w:rsidRPr="000811A5">
            <w:t>[Membre]</w:t>
          </w:r>
        </w:p>
      </w:docPartBody>
    </w:docPart>
    <w:docPart>
      <w:docPartPr>
        <w:name w:val="C0355B8ED7C148F89247B655805270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EE60CD-9FF4-46C0-836A-9DBD00456474}"/>
      </w:docPartPr>
      <w:docPartBody>
        <w:p w:rsidR="00AE2D9F" w:rsidRDefault="00FA0656">
          <w:pPr>
            <w:pStyle w:val="C0355B8ED7C148F89247B65580527045"/>
          </w:pPr>
          <w:r w:rsidRPr="000811A5">
            <w:t>[Membre]</w:t>
          </w:r>
        </w:p>
      </w:docPartBody>
    </w:docPart>
    <w:docPart>
      <w:docPartPr>
        <w:name w:val="203B09569B7A4A79AE36EA87D1B6B3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B710A6-3114-4335-BA4B-B621D08C583E}"/>
      </w:docPartPr>
      <w:docPartBody>
        <w:p w:rsidR="00AE2D9F" w:rsidRDefault="00FA0656">
          <w:pPr>
            <w:pStyle w:val="203B09569B7A4A79AE36EA87D1B6B343"/>
          </w:pPr>
          <w:r>
            <w:rPr>
              <w:lang w:val="fr-CA"/>
            </w:rPr>
            <w:t>[</w:t>
          </w:r>
          <w:r w:rsidRPr="00DC43D6">
            <w:rPr>
              <w:lang w:val="fr-CA" w:bidi="fr-FR"/>
            </w:rPr>
            <w:t>Nom de l’animateur</w:t>
          </w:r>
          <w:r>
            <w:rPr>
              <w:lang w:val="fr-CA" w:bidi="fr-FR"/>
            </w:rPr>
            <w:t>]</w:t>
          </w:r>
        </w:p>
      </w:docPartBody>
    </w:docPart>
    <w:docPart>
      <w:docPartPr>
        <w:name w:val="BED1FB9AFD904C0A914997DD5E29C5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FC9905-E83A-499C-8772-04CF4A817CB9}"/>
      </w:docPartPr>
      <w:docPartBody>
        <w:p w:rsidR="00AE2D9F" w:rsidRDefault="00FA0656">
          <w:pPr>
            <w:pStyle w:val="BED1FB9AFD904C0A914997DD5E29C55A"/>
          </w:pPr>
          <w:r>
            <w:rPr>
              <w:lang w:val="fr-CA"/>
            </w:rPr>
            <w:t>[</w:t>
          </w:r>
          <w:r w:rsidRPr="00DC43D6">
            <w:rPr>
              <w:lang w:val="fr-CA" w:bidi="fr-FR"/>
            </w:rPr>
            <w:t>appelé pour conduire la réunion</w:t>
          </w:r>
          <w:r>
            <w:rPr>
              <w:lang w:val="fr-CA" w:bidi="fr-FR"/>
            </w:rPr>
            <w:t>]</w:t>
          </w:r>
        </w:p>
      </w:docPartBody>
    </w:docPart>
    <w:docPart>
      <w:docPartPr>
        <w:name w:val="257429FB1F12482DBD8E0A59345C7E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D415C2-297F-44AD-A919-A89CFCD6F4DC}"/>
      </w:docPartPr>
      <w:docPartBody>
        <w:p w:rsidR="00AE2D9F" w:rsidRDefault="00FA0656">
          <w:pPr>
            <w:pStyle w:val="257429FB1F12482DBD8E0A59345C7E8D"/>
          </w:pPr>
          <w:r>
            <w:rPr>
              <w:lang w:val="fr-CA"/>
            </w:rPr>
            <w:t>[</w:t>
          </w:r>
          <w:r w:rsidRPr="00DC43D6">
            <w:rPr>
              <w:lang w:val="fr-CA" w:bidi="fr-FR"/>
            </w:rPr>
            <w:t>Nom</w:t>
          </w:r>
          <w:r>
            <w:rPr>
              <w:lang w:val="fr-CA" w:bidi="fr-FR"/>
            </w:rPr>
            <w:t xml:space="preserve"> du groupe]</w:t>
          </w:r>
        </w:p>
      </w:docPartBody>
    </w:docPart>
    <w:docPart>
      <w:docPartPr>
        <w:name w:val="7DAFE3311938452BA951D783EF336D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A3900D-068B-47D4-958B-88A1774321E4}"/>
      </w:docPartPr>
      <w:docPartBody>
        <w:p w:rsidR="00AE2D9F" w:rsidRDefault="00FA0656">
          <w:pPr>
            <w:pStyle w:val="7DAFE3311938452BA951D783EF336D1E"/>
          </w:pPr>
          <w:r w:rsidRPr="00DC43D6">
            <w:rPr>
              <w:lang w:val="fr-CA" w:bidi="fr-FR"/>
            </w:rPr>
            <w:t>à</w:t>
          </w:r>
        </w:p>
      </w:docPartBody>
    </w:docPart>
    <w:docPart>
      <w:docPartPr>
        <w:name w:val="45F7E0B8B063473BB9A0FDE139022C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A523B9-1AE3-47BD-9014-54663DD495F9}"/>
      </w:docPartPr>
      <w:docPartBody>
        <w:p w:rsidR="00AE2D9F" w:rsidRDefault="00FA0656">
          <w:pPr>
            <w:pStyle w:val="45F7E0B8B063473BB9A0FDE139022C53"/>
          </w:pPr>
          <w:r>
            <w:rPr>
              <w:lang w:val="fr-CA"/>
            </w:rPr>
            <w:t>[</w:t>
          </w:r>
          <w:r w:rsidRPr="00DC43D6">
            <w:rPr>
              <w:lang w:val="fr-CA" w:bidi="fr-FR"/>
            </w:rPr>
            <w:t>heure</w:t>
          </w:r>
          <w:r>
            <w:rPr>
              <w:lang w:val="fr-CA" w:bidi="fr-FR"/>
            </w:rPr>
            <w:t>]</w:t>
          </w:r>
        </w:p>
      </w:docPartBody>
    </w:docPart>
    <w:docPart>
      <w:docPartPr>
        <w:name w:val="7BEA7445CA87460AB1BC9FA323027C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9A7A56-66A9-4AF2-B9FD-4747D1C5364A}"/>
      </w:docPartPr>
      <w:docPartBody>
        <w:p w:rsidR="00AE2D9F" w:rsidRDefault="00FA0656">
          <w:pPr>
            <w:pStyle w:val="7BEA7445CA87460AB1BC9FA323027C67"/>
          </w:pPr>
          <w:r>
            <w:rPr>
              <w:lang w:val="fr-CA"/>
            </w:rPr>
            <w:t>[</w:t>
          </w:r>
          <w:r w:rsidRPr="00DC43D6">
            <w:rPr>
              <w:lang w:val="fr-CA" w:bidi="fr-FR"/>
            </w:rPr>
            <w:t>date</w:t>
          </w:r>
          <w:r>
            <w:rPr>
              <w:lang w:val="fr-CA" w:bidi="fr-FR"/>
            </w:rPr>
            <w:t>]</w:t>
          </w:r>
        </w:p>
      </w:docPartBody>
    </w:docPart>
    <w:docPart>
      <w:docPartPr>
        <w:name w:val="F1A13E3E16D6485F808E01AC024F7C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8B8E65-978E-4740-94A3-48458C41B47B}"/>
      </w:docPartPr>
      <w:docPartBody>
        <w:p w:rsidR="00AE2D9F" w:rsidRDefault="00FA0656">
          <w:pPr>
            <w:pStyle w:val="F1A13E3E16D6485F808E01AC024F7CA3"/>
          </w:pPr>
          <w:r>
            <w:rPr>
              <w:lang w:val="fr-CA"/>
            </w:rPr>
            <w:t>[</w:t>
          </w:r>
          <w:r w:rsidRPr="00DC43D6">
            <w:rPr>
              <w:lang w:val="fr-CA" w:bidi="fr-FR"/>
            </w:rPr>
            <w:t>lieu</w:t>
          </w:r>
          <w:r>
            <w:rPr>
              <w:lang w:val="fr-CA" w:bidi="fr-FR"/>
            </w:rPr>
            <w:t>)</w:t>
          </w:r>
        </w:p>
      </w:docPartBody>
    </w:docPart>
    <w:docPart>
      <w:docPartPr>
        <w:name w:val="ED48ED93CB9D4EC78D95F055734D19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D908D7-13C2-43E4-B395-C105233CA1F0}"/>
      </w:docPartPr>
      <w:docPartBody>
        <w:p w:rsidR="00AE2D9F" w:rsidRDefault="00FA0656">
          <w:pPr>
            <w:pStyle w:val="ED48ED93CB9D4EC78D95F055734D191F"/>
          </w:pPr>
          <w:r>
            <w:rPr>
              <w:lang w:val="fr-CA"/>
            </w:rPr>
            <w:t>[Définir un objectif clair et réalisable, objectif être productif et efficace]</w:t>
          </w:r>
        </w:p>
      </w:docPartBody>
    </w:docPart>
    <w:docPart>
      <w:docPartPr>
        <w:name w:val="A2024E80ACB643899EB9520F6FC0E6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370C9-44B6-4A55-B179-571A7EC93BB4}"/>
      </w:docPartPr>
      <w:docPartBody>
        <w:p w:rsidR="00AE2D9F" w:rsidRDefault="00FA0656">
          <w:pPr>
            <w:pStyle w:val="A2024E80ACB643899EB9520F6FC0E6CE"/>
          </w:pPr>
          <w:r w:rsidRPr="00B03364">
            <w:rPr>
              <w:lang w:val="fr-CA" w:bidi="fr-FR"/>
            </w:rPr>
            <w:t>Problème en suspens/résumé de discussion</w:t>
          </w:r>
        </w:p>
      </w:docPartBody>
    </w:docPart>
    <w:docPart>
      <w:docPartPr>
        <w:name w:val="77845EB4862B40F09685BEAB87FC6E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32D20B-9784-4F5C-A5F8-B397DEA298FF}"/>
      </w:docPartPr>
      <w:docPartBody>
        <w:p w:rsidR="00AE2D9F" w:rsidRDefault="00FA0656">
          <w:pPr>
            <w:pStyle w:val="77845EB4862B40F09685BEAB87FC6E0E"/>
          </w:pPr>
          <w:r>
            <w:rPr>
              <w:lang w:val="fr-CA"/>
            </w:rPr>
            <w:t>[A remplir ……]</w:t>
          </w:r>
        </w:p>
      </w:docPartBody>
    </w:docPart>
    <w:docPart>
      <w:docPartPr>
        <w:name w:val="B32BC5640C5D4B2FAA6CADC057D4A7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CD3F03-AAEA-494F-BB53-0103C12B4C46}"/>
      </w:docPartPr>
      <w:docPartBody>
        <w:p w:rsidR="00AE2D9F" w:rsidRDefault="00FA0656">
          <w:pPr>
            <w:pStyle w:val="B32BC5640C5D4B2FAA6CADC057D4A7A4"/>
          </w:pPr>
          <w:r w:rsidRPr="00B03364">
            <w:rPr>
              <w:lang w:val="fr-CA" w:bidi="fr-FR"/>
            </w:rPr>
            <w:t>Problème en suspens/résumé de discussion</w:t>
          </w:r>
        </w:p>
      </w:docPartBody>
    </w:docPart>
    <w:docPart>
      <w:docPartPr>
        <w:name w:val="6EC14108A5C1410995471568AFF53A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558F25-D2B9-4842-9853-8746C7CAE7C8}"/>
      </w:docPartPr>
      <w:docPartBody>
        <w:p w:rsidR="00AE2D9F" w:rsidRDefault="00FA0656">
          <w:pPr>
            <w:pStyle w:val="6EC14108A5C1410995471568AFF53A23"/>
          </w:pPr>
          <w:r>
            <w:rPr>
              <w:lang w:val="fr-CA"/>
            </w:rPr>
            <w:t>[A remplir ……]</w:t>
          </w:r>
        </w:p>
      </w:docPartBody>
    </w:docPart>
    <w:docPart>
      <w:docPartPr>
        <w:name w:val="122ACFF5ECC84031AA33E1461D1B13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9984F6-491D-4E25-9D6C-CB6923EE263C}"/>
      </w:docPartPr>
      <w:docPartBody>
        <w:p w:rsidR="00AE2D9F" w:rsidRDefault="00FA0656">
          <w:pPr>
            <w:pStyle w:val="122ACFF5ECC84031AA33E1461D1B1336"/>
          </w:pPr>
          <w:r w:rsidRPr="00B03364">
            <w:rPr>
              <w:lang w:val="fr-CA" w:bidi="fr-FR"/>
            </w:rPr>
            <w:t>Problème en suspens/résumé de discussion</w:t>
          </w:r>
        </w:p>
      </w:docPartBody>
    </w:docPart>
    <w:docPart>
      <w:docPartPr>
        <w:name w:val="4B48F7FA2EB04B9298533671008DEE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85B14C-7D12-4E56-B4F7-328D77D47501}"/>
      </w:docPartPr>
      <w:docPartBody>
        <w:p w:rsidR="00AE2D9F" w:rsidRDefault="00FA0656">
          <w:pPr>
            <w:pStyle w:val="4B48F7FA2EB04B9298533671008DEEBF"/>
          </w:pPr>
          <w:r>
            <w:rPr>
              <w:lang w:val="fr-CA"/>
            </w:rPr>
            <w:t>[A remplir ……]</w:t>
          </w:r>
        </w:p>
      </w:docPartBody>
    </w:docPart>
    <w:docPart>
      <w:docPartPr>
        <w:name w:val="CACABC9C34AC4F7F90D35874A9B4B9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EB809D-4EFC-45F0-9250-0B8DDA8E4CA9}"/>
      </w:docPartPr>
      <w:docPartBody>
        <w:p w:rsidR="00AE2D9F" w:rsidRDefault="00FA0656">
          <w:pPr>
            <w:pStyle w:val="CACABC9C34AC4F7F90D35874A9B4B960"/>
          </w:pPr>
          <w:r w:rsidRPr="00F1588B">
            <w:rPr>
              <w:color w:val="FFFFFF" w:themeColor="background1"/>
            </w:rPr>
            <w:t>[</w:t>
          </w:r>
          <w:r>
            <w:rPr>
              <w:color w:val="FFFFFF" w:themeColor="background1"/>
            </w:rPr>
            <w:t>Lieu]</w:t>
          </w:r>
        </w:p>
      </w:docPartBody>
    </w:docPart>
    <w:docPart>
      <w:docPartPr>
        <w:name w:val="7580EF8924C044B9A128DABEC8D1C6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665CEA-3B76-4752-A0BC-6D4AB341CB57}"/>
      </w:docPartPr>
      <w:docPartBody>
        <w:p w:rsidR="00AE2D9F" w:rsidRDefault="006116EA" w:rsidP="006116EA">
          <w:pPr>
            <w:pStyle w:val="7580EF8924C044B9A128DABEC8D1C66C"/>
          </w:pPr>
          <w:r w:rsidRPr="00D36A32">
            <w:t>[Votre suiveur]</w:t>
          </w:r>
        </w:p>
      </w:docPartBody>
    </w:docPart>
    <w:docPart>
      <w:docPartPr>
        <w:name w:val="80EE77E1750242A6A80CE7A82BE3F2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65C524-F4BE-43A1-9E38-EF83261BDCD5}"/>
      </w:docPartPr>
      <w:docPartBody>
        <w:p w:rsidR="00000000" w:rsidRDefault="00AE2D9F" w:rsidP="00AE2D9F">
          <w:pPr>
            <w:pStyle w:val="80EE77E1750242A6A80CE7A82BE3F247"/>
          </w:pPr>
          <w:r>
            <w:rPr>
              <w:lang w:val="fr-CA"/>
            </w:rPr>
            <w:t>[A remplir ……]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EA"/>
    <w:rsid w:val="006116EA"/>
    <w:rsid w:val="00AE2D9F"/>
    <w:rsid w:val="00CE707F"/>
    <w:rsid w:val="00FA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TRE">
    <w:name w:val="DTRE"/>
    <w:basedOn w:val="Titre"/>
    <w:link w:val="DTRECar"/>
    <w:qFormat/>
    <w:pPr>
      <w:tabs>
        <w:tab w:val="num" w:pos="360"/>
      </w:tabs>
      <w:spacing w:before="240" w:after="160"/>
      <w:ind w:left="360" w:hanging="360"/>
      <w:jc w:val="center"/>
      <w:outlineLvl w:val="0"/>
    </w:pPr>
    <w:rPr>
      <w:rFonts w:ascii="Poppins" w:eastAsiaTheme="minorHAnsi" w:hAnsi="Poppins"/>
      <w:b/>
      <w:color w:val="345186"/>
      <w:sz w:val="48"/>
      <w:lang w:eastAsia="en-US"/>
    </w:rPr>
  </w:style>
  <w:style w:type="character" w:customStyle="1" w:styleId="DTRECar">
    <w:name w:val="DTRE Car"/>
    <w:basedOn w:val="TitreCar"/>
    <w:link w:val="DTRE"/>
    <w:rPr>
      <w:rFonts w:ascii="Poppins" w:eastAsiaTheme="minorHAnsi" w:hAnsi="Poppins" w:cstheme="majorBidi"/>
      <w:b/>
      <w:color w:val="345186"/>
      <w:spacing w:val="-10"/>
      <w:kern w:val="28"/>
      <w:sz w:val="48"/>
      <w:szCs w:val="56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5456B0562F974297A2757EBA17555B14">
    <w:name w:val="5456B0562F974297A2757EBA17555B14"/>
  </w:style>
  <w:style w:type="paragraph" w:customStyle="1" w:styleId="D1D04F44DBC642C29C07CFCE9B53C7E4">
    <w:name w:val="D1D04F44DBC642C29C07CFCE9B53C7E4"/>
  </w:style>
  <w:style w:type="paragraph" w:customStyle="1" w:styleId="F70D7FC8BAFE4C1EB9D8A8ADBE3ED9E5">
    <w:name w:val="F70D7FC8BAFE4C1EB9D8A8ADBE3ED9E5"/>
  </w:style>
  <w:style w:type="paragraph" w:customStyle="1" w:styleId="26AF24B4E7834990998463BA9B571B96">
    <w:name w:val="26AF24B4E7834990998463BA9B571B96"/>
  </w:style>
  <w:style w:type="paragraph" w:customStyle="1" w:styleId="7262A769500744CC9996C67103E2B056">
    <w:name w:val="7262A769500744CC9996C67103E2B056"/>
  </w:style>
  <w:style w:type="paragraph" w:customStyle="1" w:styleId="F2C5EC13F0244006B8571F9CBE4C0636">
    <w:name w:val="F2C5EC13F0244006B8571F9CBE4C0636"/>
  </w:style>
  <w:style w:type="paragraph" w:customStyle="1" w:styleId="97F5B842398A4A0EA0C4637804AF1B1B">
    <w:name w:val="97F5B842398A4A0EA0C4637804AF1B1B"/>
  </w:style>
  <w:style w:type="paragraph" w:customStyle="1" w:styleId="16082F17DEAD46B48E7DFF1A81E9279B">
    <w:name w:val="16082F17DEAD46B48E7DFF1A81E9279B"/>
  </w:style>
  <w:style w:type="paragraph" w:customStyle="1" w:styleId="E8F7BCA918BC46E7BA80959944670B2B">
    <w:name w:val="E8F7BCA918BC46E7BA80959944670B2B"/>
  </w:style>
  <w:style w:type="paragraph" w:customStyle="1" w:styleId="DB5EA8FF812D40F79741C9EC0F4A0A03">
    <w:name w:val="DB5EA8FF812D40F79741C9EC0F4A0A03"/>
  </w:style>
  <w:style w:type="paragraph" w:customStyle="1" w:styleId="C0355B8ED7C148F89247B65580527045">
    <w:name w:val="C0355B8ED7C148F89247B65580527045"/>
  </w:style>
  <w:style w:type="paragraph" w:customStyle="1" w:styleId="203B09569B7A4A79AE36EA87D1B6B343">
    <w:name w:val="203B09569B7A4A79AE36EA87D1B6B343"/>
  </w:style>
  <w:style w:type="paragraph" w:customStyle="1" w:styleId="BED1FB9AFD904C0A914997DD5E29C55A">
    <w:name w:val="BED1FB9AFD904C0A914997DD5E29C55A"/>
  </w:style>
  <w:style w:type="paragraph" w:customStyle="1" w:styleId="257429FB1F12482DBD8E0A59345C7E8D">
    <w:name w:val="257429FB1F12482DBD8E0A59345C7E8D"/>
  </w:style>
  <w:style w:type="paragraph" w:customStyle="1" w:styleId="7DAFE3311938452BA951D783EF336D1E">
    <w:name w:val="7DAFE3311938452BA951D783EF336D1E"/>
  </w:style>
  <w:style w:type="paragraph" w:customStyle="1" w:styleId="45F7E0B8B063473BB9A0FDE139022C53">
    <w:name w:val="45F7E0B8B063473BB9A0FDE139022C53"/>
  </w:style>
  <w:style w:type="paragraph" w:customStyle="1" w:styleId="7BEA7445CA87460AB1BC9FA323027C67">
    <w:name w:val="7BEA7445CA87460AB1BC9FA323027C67"/>
  </w:style>
  <w:style w:type="paragraph" w:customStyle="1" w:styleId="F1A13E3E16D6485F808E01AC024F7CA3">
    <w:name w:val="F1A13E3E16D6485F808E01AC024F7CA3"/>
  </w:style>
  <w:style w:type="paragraph" w:customStyle="1" w:styleId="ED48ED93CB9D4EC78D95F055734D191F">
    <w:name w:val="ED48ED93CB9D4EC78D95F055734D191F"/>
  </w:style>
  <w:style w:type="paragraph" w:customStyle="1" w:styleId="A2024E80ACB643899EB9520F6FC0E6CE">
    <w:name w:val="A2024E80ACB643899EB9520F6FC0E6CE"/>
  </w:style>
  <w:style w:type="paragraph" w:customStyle="1" w:styleId="77845EB4862B40F09685BEAB87FC6E0E">
    <w:name w:val="77845EB4862B40F09685BEAB87FC6E0E"/>
  </w:style>
  <w:style w:type="paragraph" w:customStyle="1" w:styleId="B32BC5640C5D4B2FAA6CADC057D4A7A4">
    <w:name w:val="B32BC5640C5D4B2FAA6CADC057D4A7A4"/>
  </w:style>
  <w:style w:type="paragraph" w:customStyle="1" w:styleId="6EC14108A5C1410995471568AFF53A23">
    <w:name w:val="6EC14108A5C1410995471568AFF53A23"/>
  </w:style>
  <w:style w:type="paragraph" w:customStyle="1" w:styleId="122ACFF5ECC84031AA33E1461D1B1336">
    <w:name w:val="122ACFF5ECC84031AA33E1461D1B1336"/>
  </w:style>
  <w:style w:type="paragraph" w:customStyle="1" w:styleId="4B48F7FA2EB04B9298533671008DEEBF">
    <w:name w:val="4B48F7FA2EB04B9298533671008DEEBF"/>
  </w:style>
  <w:style w:type="paragraph" w:customStyle="1" w:styleId="CACABC9C34AC4F7F90D35874A9B4B960">
    <w:name w:val="CACABC9C34AC4F7F90D35874A9B4B960"/>
  </w:style>
  <w:style w:type="paragraph" w:customStyle="1" w:styleId="7580EF8924C044B9A128DABEC8D1C66C">
    <w:name w:val="7580EF8924C044B9A128DABEC8D1C66C"/>
    <w:rsid w:val="006116EA"/>
  </w:style>
  <w:style w:type="paragraph" w:customStyle="1" w:styleId="854062D5526444AFA7A6B7FCFE98E761">
    <w:name w:val="854062D5526444AFA7A6B7FCFE98E761"/>
    <w:rsid w:val="00AE2D9F"/>
  </w:style>
  <w:style w:type="paragraph" w:customStyle="1" w:styleId="80EE77E1750242A6A80CE7A82BE3F247">
    <w:name w:val="80EE77E1750242A6A80CE7A82BE3F247"/>
    <w:rsid w:val="00AE2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4D39F-DCC1-4D7C-B7CA-B71DE6945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compte rendu-Ordre du jour.dotx</Template>
  <TotalTime>10</TotalTime>
  <Pages>2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teo</dc:creator>
  <cp:keywords/>
  <dc:description/>
  <cp:lastModifiedBy>AKOKA Theo</cp:lastModifiedBy>
  <cp:revision>2</cp:revision>
  <dcterms:created xsi:type="dcterms:W3CDTF">2022-12-03T22:44:00Z</dcterms:created>
  <dcterms:modified xsi:type="dcterms:W3CDTF">2022-12-03T23:36:00Z</dcterms:modified>
</cp:coreProperties>
</file>